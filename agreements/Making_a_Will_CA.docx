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12C51" w14:textId="77777777" w:rsidR="00AD1E57" w:rsidRPr="001E2CA7" w:rsidRDefault="009E75D8" w:rsidP="00AD1E57">
      <w:pPr>
        <w:jc w:val="right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5DB6FCA" wp14:editId="5E5C71B2">
            <wp:simplePos x="0" y="0"/>
            <wp:positionH relativeFrom="column">
              <wp:posOffset>-19050</wp:posOffset>
            </wp:positionH>
            <wp:positionV relativeFrom="paragraph">
              <wp:posOffset>-220345</wp:posOffset>
            </wp:positionV>
            <wp:extent cx="1097280" cy="368935"/>
            <wp:effectExtent l="0" t="0" r="762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E1FC8" w14:textId="77777777" w:rsidR="00AD1E57" w:rsidRPr="00CD4B1D" w:rsidRDefault="00AD1E57" w:rsidP="00AD1E57">
      <w:pPr>
        <w:tabs>
          <w:tab w:val="left" w:pos="2160"/>
        </w:tabs>
        <w:rPr>
          <w:rFonts w:ascii="Arial" w:hAnsi="Arial" w:cs="Arial"/>
          <w:b/>
          <w:color w:val="808080"/>
          <w:sz w:val="16"/>
          <w:szCs w:val="16"/>
        </w:rPr>
      </w:pPr>
    </w:p>
    <w:p w14:paraId="38D1BCD2" w14:textId="77777777" w:rsidR="003B66A3" w:rsidRPr="00344E29" w:rsidRDefault="003B66A3" w:rsidP="003B66A3">
      <w:pPr>
        <w:tabs>
          <w:tab w:val="left" w:pos="2160"/>
        </w:tabs>
        <w:rPr>
          <w:rFonts w:ascii="Arial" w:hAnsi="Arial" w:cs="Arial"/>
          <w:b/>
          <w:color w:val="808080"/>
          <w:sz w:val="32"/>
          <w:szCs w:val="32"/>
        </w:rPr>
      </w:pPr>
      <w:r>
        <w:rPr>
          <w:rFonts w:ascii="Arial" w:hAnsi="Arial" w:cs="Arial"/>
          <w:b/>
          <w:color w:val="808080"/>
          <w:sz w:val="32"/>
          <w:szCs w:val="32"/>
        </w:rPr>
        <w:t>Course Activity</w:t>
      </w:r>
    </w:p>
    <w:p w14:paraId="6145962F" w14:textId="77777777" w:rsidR="003B66A3" w:rsidRDefault="003B66A3" w:rsidP="003B66A3">
      <w:pPr>
        <w:pStyle w:val="StyleArial14ptItalicRight025"/>
        <w:outlineLvl w:val="0"/>
        <w:rPr>
          <w:rFonts w:cs="Arial"/>
          <w:i w:val="0"/>
          <w:sz w:val="32"/>
          <w:szCs w:val="32"/>
        </w:rPr>
      </w:pPr>
    </w:p>
    <w:p w14:paraId="459F775E" w14:textId="225F41AE" w:rsidR="003B66A3" w:rsidRPr="007A6278" w:rsidRDefault="003B66A3" w:rsidP="003B66A3">
      <w:pPr>
        <w:rPr>
          <w:rFonts w:ascii="Arial" w:hAnsi="Arial" w:cs="Arial"/>
          <w:b/>
          <w:color w:val="F79646"/>
          <w:sz w:val="36"/>
          <w:szCs w:val="36"/>
        </w:rPr>
      </w:pPr>
      <w:r>
        <w:rPr>
          <w:rFonts w:ascii="Arial" w:hAnsi="Arial" w:cs="Arial"/>
          <w:b/>
          <w:color w:val="F79646"/>
          <w:sz w:val="36"/>
          <w:szCs w:val="36"/>
        </w:rPr>
        <w:t>Course</w:t>
      </w:r>
      <w:r w:rsidRPr="007A6278">
        <w:rPr>
          <w:rFonts w:ascii="Arial" w:hAnsi="Arial" w:cs="Arial"/>
          <w:b/>
          <w:color w:val="F79646"/>
          <w:sz w:val="36"/>
          <w:szCs w:val="36"/>
        </w:rPr>
        <w:t xml:space="preserve">: </w:t>
      </w:r>
      <w:r w:rsidR="00B32513" w:rsidRPr="00B32513">
        <w:rPr>
          <w:rFonts w:ascii="Arial" w:hAnsi="Arial" w:cs="Arial"/>
          <w:b/>
          <w:color w:val="F79646"/>
          <w:sz w:val="36"/>
          <w:szCs w:val="36"/>
        </w:rPr>
        <w:t>Making a Wil</w:t>
      </w:r>
      <w:r w:rsidR="008B393C">
        <w:rPr>
          <w:rFonts w:ascii="Arial" w:hAnsi="Arial" w:cs="Arial"/>
          <w:b/>
          <w:color w:val="F79646"/>
          <w:sz w:val="36"/>
          <w:szCs w:val="36"/>
        </w:rPr>
        <w:t>l</w:t>
      </w:r>
      <w:bookmarkStart w:id="0" w:name="_GoBack"/>
      <w:bookmarkEnd w:id="0"/>
    </w:p>
    <w:p w14:paraId="24F3E715" w14:textId="77777777" w:rsidR="00AD1E57" w:rsidRDefault="00AD1E57" w:rsidP="0079286E">
      <w:pPr>
        <w:pStyle w:val="StyleArial14ptItalicRight025"/>
        <w:outlineLvl w:val="0"/>
        <w:rPr>
          <w:rFonts w:cs="Arial"/>
          <w:b w:val="0"/>
          <w:i w:val="0"/>
          <w:sz w:val="24"/>
          <w:szCs w:val="24"/>
        </w:rPr>
      </w:pPr>
    </w:p>
    <w:p w14:paraId="3BF4D63D" w14:textId="77777777" w:rsidR="007B36FD" w:rsidRDefault="007B36FD" w:rsidP="00482EED">
      <w:pPr>
        <w:pStyle w:val="StyleArial14ptItalicRight02512pt"/>
      </w:pPr>
      <w:r>
        <w:t>This activity will help you meet these educational goals:</w:t>
      </w:r>
    </w:p>
    <w:p w14:paraId="3ACBB22F" w14:textId="7FD78AC7" w:rsidR="007B36FD" w:rsidRPr="00A30E25" w:rsidRDefault="007B36FD" w:rsidP="00482EED">
      <w:pPr>
        <w:pStyle w:val="StyleArial14ptItalicRight02512pt"/>
      </w:pPr>
      <w:r w:rsidRPr="00A30E25">
        <w:t xml:space="preserve">Content Knowledge—You will </w:t>
      </w:r>
      <w:r w:rsidR="00D77E19">
        <w:t>identify</w:t>
      </w:r>
      <w:r w:rsidR="00D229B4">
        <w:t xml:space="preserve"> the </w:t>
      </w:r>
      <w:r w:rsidR="004E5439">
        <w:t>important components of a will and the purpose of making a will</w:t>
      </w:r>
      <w:r w:rsidR="003D07FE">
        <w:t>.</w:t>
      </w:r>
    </w:p>
    <w:p w14:paraId="337F8E9D" w14:textId="1AC33D22" w:rsidR="007B36FD" w:rsidRPr="00A30E25" w:rsidRDefault="007B36FD" w:rsidP="00482EED">
      <w:pPr>
        <w:pStyle w:val="StyleArial14ptItalicRight02512pt"/>
      </w:pPr>
      <w:r w:rsidRPr="00A30E25">
        <w:t>Inquiry—You will conduct online research</w:t>
      </w:r>
      <w:r w:rsidR="009134FD">
        <w:t>,</w:t>
      </w:r>
      <w:r w:rsidRPr="00A30E25">
        <w:t xml:space="preserve"> in which you will collect information and communicate your results in written form.</w:t>
      </w:r>
    </w:p>
    <w:p w14:paraId="3F8EF933" w14:textId="4F0CF354" w:rsidR="007B36FD" w:rsidRPr="00A30E25" w:rsidRDefault="007B36FD" w:rsidP="00482EED">
      <w:pPr>
        <w:pStyle w:val="StyleArial14ptItalicRight02512pt"/>
      </w:pPr>
      <w:r w:rsidRPr="00A30E25">
        <w:t>21</w:t>
      </w:r>
      <w:r w:rsidRPr="00A30E25">
        <w:rPr>
          <w:vertAlign w:val="superscript"/>
        </w:rPr>
        <w:t>st</w:t>
      </w:r>
      <w:r w:rsidRPr="00A30E25">
        <w:t xml:space="preserve"> Century Skills—You will use critical thinking and problem</w:t>
      </w:r>
      <w:r w:rsidR="002B5C56">
        <w:t>-</w:t>
      </w:r>
      <w:r w:rsidRPr="00A30E25">
        <w:t xml:space="preserve">solving skills and communicate effectively. </w:t>
      </w:r>
    </w:p>
    <w:p w14:paraId="6AFADD09" w14:textId="77777777" w:rsidR="00E627DA" w:rsidRDefault="00E627DA" w:rsidP="00482EED">
      <w:pPr>
        <w:pStyle w:val="StyleArial14ptItalicRight02512pt"/>
        <w:rPr>
          <w:sz w:val="28"/>
          <w:szCs w:val="28"/>
        </w:rPr>
      </w:pPr>
    </w:p>
    <w:p w14:paraId="34FE955C" w14:textId="77777777" w:rsidR="00266443" w:rsidRPr="00553D2F" w:rsidRDefault="00266443" w:rsidP="00482EED">
      <w:pPr>
        <w:pStyle w:val="StyleArial14ptItalicRight02512pt"/>
        <w:rPr>
          <w:b/>
          <w:i/>
          <w:sz w:val="28"/>
          <w:szCs w:val="28"/>
        </w:rPr>
      </w:pPr>
      <w:r w:rsidRPr="00553D2F">
        <w:rPr>
          <w:b/>
          <w:i/>
          <w:sz w:val="28"/>
          <w:szCs w:val="28"/>
        </w:rPr>
        <w:t>Introduction</w:t>
      </w:r>
    </w:p>
    <w:p w14:paraId="22DA1004" w14:textId="77777777" w:rsidR="00DA609C" w:rsidRDefault="00DA609C" w:rsidP="00482EED">
      <w:pPr>
        <w:pStyle w:val="StyleArial14ptItalicRight02512pt"/>
      </w:pPr>
    </w:p>
    <w:p w14:paraId="22A51C7B" w14:textId="11A1A088" w:rsidR="003A5DE1" w:rsidRDefault="00064492" w:rsidP="00482EED">
      <w:pPr>
        <w:pStyle w:val="StyleArial14ptItalicRight02512pt"/>
      </w:pPr>
      <w:r>
        <w:t xml:space="preserve">In this </w:t>
      </w:r>
      <w:r w:rsidR="0089472F">
        <w:t>course</w:t>
      </w:r>
      <w:r>
        <w:t xml:space="preserve"> activity, </w:t>
      </w:r>
      <w:r w:rsidR="002423B9">
        <w:t xml:space="preserve">you </w:t>
      </w:r>
      <w:r w:rsidR="007C288F">
        <w:t xml:space="preserve">will </w:t>
      </w:r>
      <w:r w:rsidR="00933F2F">
        <w:t>learn about making a will</w:t>
      </w:r>
      <w:r w:rsidR="002423B9">
        <w:t xml:space="preserve">. </w:t>
      </w:r>
      <w:r w:rsidR="003B66A3" w:rsidRPr="00715D71">
        <w:t xml:space="preserve">You will complete this activity over the period of the entire course. Your teacher will determine the completion date of this activity. </w:t>
      </w:r>
      <w:r w:rsidR="003A5DE1">
        <w:t xml:space="preserve">  </w:t>
      </w:r>
    </w:p>
    <w:p w14:paraId="334268E9" w14:textId="77777777" w:rsidR="00266443" w:rsidRPr="00D535C6" w:rsidRDefault="00266443" w:rsidP="00266443">
      <w:pPr>
        <w:rPr>
          <w:rFonts w:ascii="Arial" w:hAnsi="Arial" w:cs="Arial"/>
          <w:b/>
          <w:color w:val="C0C0C0"/>
        </w:rPr>
      </w:pPr>
      <w:r w:rsidRPr="00D535C6">
        <w:rPr>
          <w:rFonts w:ascii="Arial" w:hAnsi="Arial" w:cs="Arial"/>
          <w:b/>
          <w:color w:val="C0C0C0"/>
        </w:rPr>
        <w:t>________________________________________________</w:t>
      </w:r>
      <w:r>
        <w:rPr>
          <w:rFonts w:ascii="Arial" w:hAnsi="Arial" w:cs="Arial"/>
          <w:b/>
          <w:color w:val="C0C0C0"/>
        </w:rPr>
        <w:t>__________________________</w:t>
      </w:r>
    </w:p>
    <w:p w14:paraId="15BF7E66" w14:textId="77777777" w:rsidR="00266443" w:rsidRDefault="00266443" w:rsidP="00266443">
      <w:pPr>
        <w:pStyle w:val="StyleArial14ptItalicRight025"/>
        <w:outlineLvl w:val="0"/>
        <w:rPr>
          <w:rFonts w:cs="Arial"/>
          <w:b w:val="0"/>
          <w:i w:val="0"/>
          <w:iCs w:val="0"/>
          <w:sz w:val="24"/>
          <w:szCs w:val="24"/>
        </w:rPr>
      </w:pPr>
    </w:p>
    <w:p w14:paraId="6E60DB08" w14:textId="77777777" w:rsidR="00266443" w:rsidRPr="0002357D" w:rsidRDefault="00266443" w:rsidP="00266443">
      <w:pPr>
        <w:pStyle w:val="StyleArial14ptItalicRight025"/>
        <w:outlineLvl w:val="0"/>
        <w:rPr>
          <w:rFonts w:cs="Arial"/>
          <w:b w:val="0"/>
          <w:i w:val="0"/>
          <w:sz w:val="24"/>
          <w:szCs w:val="24"/>
        </w:rPr>
      </w:pPr>
      <w:r>
        <w:t>Directions</w:t>
      </w:r>
      <w:r w:rsidRPr="00ED659E">
        <w:t xml:space="preserve"> </w:t>
      </w:r>
      <w:r>
        <w:t>and Analysis</w:t>
      </w:r>
    </w:p>
    <w:p w14:paraId="14BFA2CB" w14:textId="5ACB652A" w:rsidR="00D6249F" w:rsidRDefault="00D6249F" w:rsidP="002664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</w:t>
      </w:r>
      <w:r w:rsidR="007A4992">
        <w:rPr>
          <w:rFonts w:ascii="Arial" w:hAnsi="Arial" w:cs="Arial"/>
          <w:b/>
        </w:rPr>
        <w:t xml:space="preserve"> </w:t>
      </w:r>
      <w:r w:rsidR="00B00769">
        <w:rPr>
          <w:rFonts w:ascii="Arial" w:hAnsi="Arial" w:cs="Arial"/>
          <w:b/>
        </w:rPr>
        <w:t>1:</w:t>
      </w:r>
      <w:r w:rsidR="00266443">
        <w:rPr>
          <w:rFonts w:ascii="Arial" w:hAnsi="Arial" w:cs="Arial"/>
          <w:b/>
        </w:rPr>
        <w:t xml:space="preserve"> </w:t>
      </w:r>
      <w:r w:rsidR="00D229B4">
        <w:rPr>
          <w:rFonts w:ascii="Arial" w:hAnsi="Arial" w:cs="Arial"/>
          <w:b/>
        </w:rPr>
        <w:t xml:space="preserve">Your </w:t>
      </w:r>
      <w:r w:rsidR="00933F2F">
        <w:rPr>
          <w:rFonts w:ascii="Arial" w:hAnsi="Arial" w:cs="Arial"/>
          <w:b/>
        </w:rPr>
        <w:t>Reasons for Making a Will</w:t>
      </w:r>
    </w:p>
    <w:p w14:paraId="02A09A70" w14:textId="245AE24A" w:rsidR="00520CCE" w:rsidRDefault="00933F2F" w:rsidP="002161CF">
      <w:pPr>
        <w:rPr>
          <w:rFonts w:ascii="Arial" w:hAnsi="Arial" w:cs="Arial"/>
        </w:rPr>
      </w:pPr>
      <w:r>
        <w:rPr>
          <w:rFonts w:ascii="Arial" w:hAnsi="Arial" w:cs="Arial"/>
        </w:rPr>
        <w:t>Describe your personal reasons for making a will</w:t>
      </w:r>
      <w:r w:rsidR="006A4F2A">
        <w:rPr>
          <w:rFonts w:ascii="Arial" w:hAnsi="Arial" w:cs="Arial"/>
        </w:rPr>
        <w:t>.</w:t>
      </w:r>
    </w:p>
    <w:p w14:paraId="4DA8004E" w14:textId="77777777" w:rsidR="00C07B53" w:rsidRDefault="00C07B53" w:rsidP="002161CF"/>
    <w:p w14:paraId="556C7617" w14:textId="77777777" w:rsidR="00C07B53" w:rsidRDefault="00C07B53" w:rsidP="00C07B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your response here:</w:t>
      </w:r>
    </w:p>
    <w:p w14:paraId="3CFB4312" w14:textId="77777777" w:rsidR="00C07B53" w:rsidRDefault="00C07B53" w:rsidP="00C07B53">
      <w:pPr>
        <w:rPr>
          <w:rFonts w:ascii="Arial" w:hAnsi="Arial" w:cs="Arial"/>
          <w:b/>
        </w:rPr>
      </w:pPr>
    </w:p>
    <w:p w14:paraId="7799ECA5" w14:textId="77777777" w:rsidR="008D6551" w:rsidRDefault="008D6551" w:rsidP="00C07B53">
      <w:pPr>
        <w:rPr>
          <w:rFonts w:ascii="Arial" w:hAnsi="Arial" w:cs="Arial"/>
          <w:b/>
        </w:rPr>
      </w:pPr>
    </w:p>
    <w:p w14:paraId="5D67F075" w14:textId="77777777" w:rsidR="002D38FE" w:rsidRDefault="002D38FE" w:rsidP="00C07B53">
      <w:pPr>
        <w:rPr>
          <w:rFonts w:ascii="Arial" w:hAnsi="Arial" w:cs="Arial"/>
          <w:b/>
        </w:rPr>
      </w:pPr>
    </w:p>
    <w:p w14:paraId="56127479" w14:textId="07C990F9" w:rsidR="00F44CFC" w:rsidRDefault="00F44CFC" w:rsidP="00F44C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B00769">
        <w:rPr>
          <w:rFonts w:ascii="Arial" w:hAnsi="Arial" w:cs="Arial"/>
          <w:b/>
        </w:rPr>
        <w:t>2:</w:t>
      </w:r>
      <w:r>
        <w:rPr>
          <w:rFonts w:ascii="Arial" w:hAnsi="Arial" w:cs="Arial"/>
          <w:b/>
        </w:rPr>
        <w:t xml:space="preserve"> </w:t>
      </w:r>
      <w:r w:rsidR="00933F2F">
        <w:rPr>
          <w:rFonts w:ascii="Arial" w:hAnsi="Arial" w:cs="Arial"/>
          <w:b/>
        </w:rPr>
        <w:t xml:space="preserve">Components of </w:t>
      </w:r>
      <w:r w:rsidR="00D229B4">
        <w:rPr>
          <w:rFonts w:ascii="Arial" w:hAnsi="Arial" w:cs="Arial"/>
          <w:b/>
        </w:rPr>
        <w:t>Your</w:t>
      </w:r>
      <w:r w:rsidR="00933F2F">
        <w:rPr>
          <w:rFonts w:ascii="Arial" w:hAnsi="Arial" w:cs="Arial"/>
          <w:b/>
        </w:rPr>
        <w:t xml:space="preserve"> Will</w:t>
      </w:r>
    </w:p>
    <w:p w14:paraId="1D0B1948" w14:textId="4C6ECBBE" w:rsidR="0059475B" w:rsidRDefault="007C288F" w:rsidP="002B5C56">
      <w:pPr>
        <w:rPr>
          <w:rFonts w:ascii="Arial" w:hAnsi="Arial" w:cs="Arial"/>
        </w:rPr>
      </w:pPr>
      <w:r>
        <w:rPr>
          <w:rFonts w:ascii="Arial" w:hAnsi="Arial" w:cs="Arial"/>
        </w:rPr>
        <w:t>Describe</w:t>
      </w:r>
      <w:r w:rsidR="00A76885" w:rsidRPr="00A76885">
        <w:rPr>
          <w:rFonts w:ascii="Arial" w:hAnsi="Arial" w:cs="Arial"/>
        </w:rPr>
        <w:t xml:space="preserve"> </w:t>
      </w:r>
      <w:r w:rsidR="00933F2F">
        <w:rPr>
          <w:rFonts w:ascii="Arial" w:hAnsi="Arial" w:cs="Arial"/>
        </w:rPr>
        <w:t>the components of your will and how you will specify each</w:t>
      </w:r>
      <w:r w:rsidR="009134FD">
        <w:rPr>
          <w:rFonts w:ascii="Arial" w:hAnsi="Arial" w:cs="Arial"/>
        </w:rPr>
        <w:t xml:space="preserve"> one</w:t>
      </w:r>
      <w:r w:rsidR="0089472F">
        <w:rPr>
          <w:rFonts w:ascii="Arial" w:hAnsi="Arial" w:cs="Arial"/>
        </w:rPr>
        <w:t>.</w:t>
      </w:r>
    </w:p>
    <w:p w14:paraId="41209EDB" w14:textId="77777777" w:rsidR="00C07B53" w:rsidRDefault="00C07B53" w:rsidP="00C07B53">
      <w:pPr>
        <w:rPr>
          <w:rFonts w:ascii="Arial" w:hAnsi="Arial" w:cs="Arial"/>
          <w:b/>
        </w:rPr>
      </w:pPr>
    </w:p>
    <w:p w14:paraId="7362F7E8" w14:textId="77777777" w:rsidR="00C07B53" w:rsidRDefault="00C07B53" w:rsidP="00C07B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your response here:</w:t>
      </w:r>
    </w:p>
    <w:p w14:paraId="36CD8148" w14:textId="77777777" w:rsidR="00C07B53" w:rsidRDefault="00C07B53" w:rsidP="00C07B53">
      <w:pPr>
        <w:rPr>
          <w:rFonts w:ascii="Arial" w:hAnsi="Arial" w:cs="Arial"/>
          <w:b/>
        </w:rPr>
      </w:pPr>
    </w:p>
    <w:p w14:paraId="018793E0" w14:textId="77777777" w:rsidR="000B22B0" w:rsidRDefault="000B22B0" w:rsidP="0052774D">
      <w:pPr>
        <w:rPr>
          <w:rFonts w:ascii="Arial" w:hAnsi="Arial" w:cs="Arial"/>
          <w:b/>
        </w:rPr>
      </w:pPr>
    </w:p>
    <w:p w14:paraId="1437FB68" w14:textId="77777777" w:rsidR="008D6551" w:rsidRDefault="008D6551" w:rsidP="0052774D">
      <w:pPr>
        <w:rPr>
          <w:rFonts w:ascii="Arial" w:hAnsi="Arial" w:cs="Arial"/>
          <w:b/>
        </w:rPr>
      </w:pPr>
    </w:p>
    <w:p w14:paraId="530C424B" w14:textId="118F913D" w:rsidR="0089472F" w:rsidRDefault="0052774D" w:rsidP="005277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2F585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: </w:t>
      </w:r>
      <w:r w:rsidR="00933F2F">
        <w:rPr>
          <w:rFonts w:ascii="Arial" w:hAnsi="Arial" w:cs="Arial"/>
          <w:b/>
        </w:rPr>
        <w:t>Your Financial Plan</w:t>
      </w:r>
      <w:r w:rsidR="00D229B4">
        <w:rPr>
          <w:rFonts w:ascii="Arial" w:hAnsi="Arial" w:cs="Arial"/>
          <w:b/>
        </w:rPr>
        <w:t xml:space="preserve"> and Your Will</w:t>
      </w:r>
    </w:p>
    <w:p w14:paraId="57272A87" w14:textId="4BB5ACBA" w:rsidR="0052774D" w:rsidRDefault="000D6035" w:rsidP="0052774D">
      <w:pPr>
        <w:tabs>
          <w:tab w:val="left" w:pos="60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Imagine you’ve lived a full life and achieved your financial goals. </w:t>
      </w:r>
      <w:r w:rsidR="00D229B4">
        <w:rPr>
          <w:rFonts w:ascii="Arial" w:hAnsi="Arial" w:cs="Arial"/>
        </w:rPr>
        <w:t xml:space="preserve">Describe how you will handle </w:t>
      </w:r>
      <w:r w:rsidR="00EC4DF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distribution of your assets</w:t>
      </w:r>
      <w:r w:rsidR="00D229B4">
        <w:rPr>
          <w:rFonts w:ascii="Arial" w:hAnsi="Arial" w:cs="Arial"/>
        </w:rPr>
        <w:t xml:space="preserve"> in your will</w:t>
      </w:r>
      <w:r w:rsidR="007466CA">
        <w:rPr>
          <w:rFonts w:ascii="Arial" w:hAnsi="Arial" w:cs="Arial"/>
        </w:rPr>
        <w:t>.</w:t>
      </w:r>
      <w:r w:rsidR="0052774D">
        <w:rPr>
          <w:rFonts w:ascii="Arial" w:hAnsi="Arial" w:cs="Arial"/>
        </w:rPr>
        <w:tab/>
      </w:r>
    </w:p>
    <w:p w14:paraId="0B9C7DAE" w14:textId="77777777" w:rsidR="00C07B53" w:rsidRDefault="00C07B53" w:rsidP="00C07B53">
      <w:pPr>
        <w:rPr>
          <w:rFonts w:ascii="Arial" w:hAnsi="Arial" w:cs="Arial"/>
        </w:rPr>
      </w:pPr>
    </w:p>
    <w:p w14:paraId="0D8E3130" w14:textId="77777777" w:rsidR="00C07B53" w:rsidRDefault="00C07B53" w:rsidP="00C07B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your response here:</w:t>
      </w:r>
    </w:p>
    <w:p w14:paraId="2301C206" w14:textId="77777777" w:rsidR="00C07B53" w:rsidRDefault="00C07B53" w:rsidP="00C07B53">
      <w:pPr>
        <w:rPr>
          <w:rFonts w:ascii="Arial" w:hAnsi="Arial" w:cs="Arial"/>
          <w:b/>
        </w:rPr>
      </w:pPr>
    </w:p>
    <w:p w14:paraId="157D33E1" w14:textId="77777777" w:rsidR="00C07B53" w:rsidRDefault="00C07B53" w:rsidP="00C07B53">
      <w:pPr>
        <w:rPr>
          <w:rFonts w:ascii="Arial" w:hAnsi="Arial" w:cs="Arial"/>
        </w:rPr>
      </w:pPr>
      <w:r>
        <w:rPr>
          <w:rFonts w:ascii="Arial" w:hAnsi="Arial" w:cs="Arial"/>
          <w:color w:val="C0C0C0"/>
        </w:rPr>
        <w:t>__________________________________________________________________________</w:t>
      </w:r>
    </w:p>
    <w:p w14:paraId="14975AB5" w14:textId="77777777" w:rsidR="0052774D" w:rsidRDefault="0052774D" w:rsidP="0052774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14:paraId="2440F129" w14:textId="77777777" w:rsidR="00563BE1" w:rsidRPr="00B762E9" w:rsidRDefault="00563BE1" w:rsidP="003F4871">
      <w:pPr>
        <w:pStyle w:val="StyleArial14ptItalicRight025"/>
        <w:outlineLvl w:val="0"/>
        <w:rPr>
          <w:rFonts w:cs="Arial"/>
        </w:rPr>
      </w:pPr>
      <w:r>
        <w:lastRenderedPageBreak/>
        <w:t>Evaluation</w:t>
      </w:r>
    </w:p>
    <w:p w14:paraId="6A707C4C" w14:textId="77777777" w:rsidR="00563BE1" w:rsidRDefault="00563BE1" w:rsidP="00563B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teacher will use this rubric to evaluate the completeness of your work as well as the clarity of thinking </w:t>
      </w:r>
      <w:r w:rsidR="002E51A8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you exhibit.</w:t>
      </w:r>
    </w:p>
    <w:p w14:paraId="785D579B" w14:textId="77777777" w:rsidR="00563BE1" w:rsidRDefault="00563BE1" w:rsidP="00563BE1">
      <w:pPr>
        <w:rPr>
          <w:rFonts w:ascii="Arial" w:hAnsi="Arial" w:cs="Arial"/>
        </w:rPr>
      </w:pPr>
    </w:p>
    <w:p w14:paraId="2FF6DA02" w14:textId="77777777" w:rsidR="00563BE1" w:rsidRPr="005A3F29" w:rsidRDefault="00563BE1" w:rsidP="00563BE1">
      <w:pPr>
        <w:rPr>
          <w:rFonts w:ascii="Arial" w:hAnsi="Arial" w:cs="Arial"/>
          <w:b/>
          <w:szCs w:val="22"/>
        </w:rPr>
      </w:pPr>
      <w:r w:rsidRPr="005A3F29">
        <w:rPr>
          <w:rFonts w:ascii="Arial" w:hAnsi="Arial" w:cs="Arial"/>
          <w:b/>
          <w:szCs w:val="22"/>
        </w:rPr>
        <w:t>Total Points: 10</w:t>
      </w:r>
      <w:r w:rsidR="008E6731" w:rsidRPr="005A3F29">
        <w:rPr>
          <w:rFonts w:ascii="Arial" w:hAnsi="Arial" w:cs="Arial"/>
          <w:b/>
          <w:szCs w:val="22"/>
        </w:rPr>
        <w:t>0</w:t>
      </w:r>
    </w:p>
    <w:p w14:paraId="2C164C94" w14:textId="77777777" w:rsidR="00D528E1" w:rsidRPr="005A3F29" w:rsidRDefault="00D528E1" w:rsidP="00563BE1">
      <w:pPr>
        <w:rPr>
          <w:rFonts w:ascii="Arial" w:hAnsi="Arial" w:cs="Arial"/>
          <w:b/>
          <w:szCs w:val="22"/>
        </w:rPr>
      </w:pPr>
    </w:p>
    <w:p w14:paraId="6E84990A" w14:textId="77777777" w:rsidR="00D528E1" w:rsidRPr="005A3F29" w:rsidRDefault="00D528E1" w:rsidP="00563BE1">
      <w:pPr>
        <w:rPr>
          <w:rFonts w:ascii="Arial" w:hAnsi="Arial" w:cs="Arial"/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556"/>
      </w:tblGrid>
      <w:tr w:rsidR="00D60663" w:rsidRPr="005A3F29" w14:paraId="55457426" w14:textId="77777777" w:rsidTr="008A3AFF">
        <w:tc>
          <w:tcPr>
            <w:tcW w:w="4794" w:type="dxa"/>
            <w:shd w:val="clear" w:color="auto" w:fill="auto"/>
          </w:tcPr>
          <w:p w14:paraId="1801B753" w14:textId="0CB99B41" w:rsidR="00D60663" w:rsidRPr="005A3F29" w:rsidRDefault="00D60663" w:rsidP="00647C53">
            <w:pPr>
              <w:rPr>
                <w:rFonts w:ascii="Arial" w:hAnsi="Arial" w:cs="Arial"/>
                <w:b/>
                <w:szCs w:val="22"/>
              </w:rPr>
            </w:pPr>
            <w:r w:rsidRPr="005A3F29">
              <w:rPr>
                <w:rFonts w:ascii="Arial" w:hAnsi="Arial" w:cs="Arial"/>
                <w:b/>
                <w:szCs w:val="22"/>
              </w:rPr>
              <w:t xml:space="preserve">Task 1: </w:t>
            </w:r>
            <w:r w:rsidR="00EC4DF2" w:rsidRPr="005A3F29">
              <w:rPr>
                <w:rFonts w:ascii="Arial" w:hAnsi="Arial" w:cs="Arial"/>
                <w:b/>
                <w:szCs w:val="22"/>
              </w:rPr>
              <w:t xml:space="preserve">Your </w:t>
            </w:r>
            <w:r w:rsidRPr="005A3F29">
              <w:rPr>
                <w:rFonts w:ascii="Arial" w:hAnsi="Arial" w:cs="Arial"/>
                <w:b/>
                <w:szCs w:val="22"/>
              </w:rPr>
              <w:t>Reasons for Making a Will</w:t>
            </w:r>
          </w:p>
        </w:tc>
        <w:tc>
          <w:tcPr>
            <w:tcW w:w="4556" w:type="dxa"/>
            <w:shd w:val="clear" w:color="auto" w:fill="auto"/>
          </w:tcPr>
          <w:p w14:paraId="14E2A0F4" w14:textId="77777777" w:rsidR="00D60663" w:rsidRPr="005A3F29" w:rsidRDefault="00D60663" w:rsidP="008A3A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A3F29">
              <w:rPr>
                <w:rFonts w:ascii="Arial" w:hAnsi="Arial" w:cs="Arial"/>
                <w:b/>
                <w:szCs w:val="22"/>
              </w:rPr>
              <w:t>Task points: [20]</w:t>
            </w:r>
          </w:p>
        </w:tc>
      </w:tr>
      <w:tr w:rsidR="00D60663" w:rsidRPr="005A3F29" w14:paraId="1DA8E983" w14:textId="77777777" w:rsidTr="008A3AFF">
        <w:tc>
          <w:tcPr>
            <w:tcW w:w="4794" w:type="dxa"/>
            <w:shd w:val="clear" w:color="auto" w:fill="auto"/>
          </w:tcPr>
          <w:p w14:paraId="6485C8E5" w14:textId="77777777" w:rsidR="00D60663" w:rsidRPr="005A3F29" w:rsidRDefault="00D60663" w:rsidP="008A3AFF">
            <w:pPr>
              <w:rPr>
                <w:rFonts w:ascii="Arial" w:hAnsi="Arial" w:cs="Arial"/>
                <w:b/>
                <w:szCs w:val="22"/>
              </w:rPr>
            </w:pPr>
          </w:p>
          <w:p w14:paraId="7B78D307" w14:textId="7D218681" w:rsidR="00D60663" w:rsidRPr="005A3F29" w:rsidRDefault="00647C53" w:rsidP="00D60663">
            <w:pPr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5A3F29">
              <w:rPr>
                <w:rFonts w:ascii="Arial" w:hAnsi="Arial" w:cs="Arial"/>
                <w:szCs w:val="22"/>
              </w:rPr>
              <w:t>i</w:t>
            </w:r>
            <w:r w:rsidR="00D60663" w:rsidRPr="005A3F29">
              <w:rPr>
                <w:rFonts w:ascii="Arial" w:hAnsi="Arial" w:cs="Arial"/>
                <w:szCs w:val="22"/>
              </w:rPr>
              <w:t>dentifying reasons for making a will</w:t>
            </w:r>
          </w:p>
          <w:p w14:paraId="6544AB93" w14:textId="77777777" w:rsidR="00D60663" w:rsidRPr="005A3F29" w:rsidRDefault="00D60663" w:rsidP="008A3AFF">
            <w:pPr>
              <w:ind w:left="720"/>
              <w:rPr>
                <w:rFonts w:ascii="Arial" w:hAnsi="Arial" w:cs="Arial"/>
                <w:szCs w:val="22"/>
              </w:rPr>
            </w:pPr>
          </w:p>
        </w:tc>
        <w:tc>
          <w:tcPr>
            <w:tcW w:w="4556" w:type="dxa"/>
            <w:shd w:val="clear" w:color="auto" w:fill="auto"/>
          </w:tcPr>
          <w:p w14:paraId="1677264F" w14:textId="77777777" w:rsidR="00D60663" w:rsidRPr="005A3F29" w:rsidRDefault="00D6066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</w:p>
          <w:p w14:paraId="0C6DA404" w14:textId="72679A12" w:rsidR="00D60663" w:rsidRPr="005A3F29" w:rsidRDefault="00647C5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  <w:r w:rsidRPr="005A3F29">
              <w:rPr>
                <w:rFonts w:ascii="Arial" w:hAnsi="Arial" w:cs="Arial"/>
                <w:szCs w:val="22"/>
              </w:rPr>
              <w:t>[2</w:t>
            </w:r>
            <w:r w:rsidR="00D60663" w:rsidRPr="005A3F29">
              <w:rPr>
                <w:rFonts w:ascii="Arial" w:hAnsi="Arial" w:cs="Arial"/>
                <w:szCs w:val="22"/>
              </w:rPr>
              <w:t>0]</w:t>
            </w:r>
          </w:p>
          <w:p w14:paraId="718530AA" w14:textId="77777777" w:rsidR="00D60663" w:rsidRPr="005A3F29" w:rsidRDefault="00D60663" w:rsidP="008A3AFF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</w:p>
        </w:tc>
      </w:tr>
      <w:tr w:rsidR="00D60663" w:rsidRPr="005A3F29" w14:paraId="19808615" w14:textId="77777777" w:rsidTr="008A3AFF">
        <w:trPr>
          <w:trHeight w:val="386"/>
        </w:trPr>
        <w:tc>
          <w:tcPr>
            <w:tcW w:w="4794" w:type="dxa"/>
            <w:shd w:val="clear" w:color="auto" w:fill="auto"/>
          </w:tcPr>
          <w:p w14:paraId="741314E3" w14:textId="6F133BF3" w:rsidR="00D60663" w:rsidRPr="005A3F29" w:rsidRDefault="00D60663" w:rsidP="00647C53">
            <w:pPr>
              <w:rPr>
                <w:rFonts w:ascii="Arial" w:hAnsi="Arial" w:cs="Arial"/>
                <w:b/>
                <w:szCs w:val="22"/>
              </w:rPr>
            </w:pPr>
            <w:r w:rsidRPr="005A3F29">
              <w:rPr>
                <w:rFonts w:ascii="Arial" w:hAnsi="Arial" w:cs="Arial"/>
                <w:b/>
                <w:szCs w:val="22"/>
              </w:rPr>
              <w:t xml:space="preserve">Task 2: Components of </w:t>
            </w:r>
            <w:r w:rsidR="00EC4DF2" w:rsidRPr="005A3F29">
              <w:rPr>
                <w:rFonts w:ascii="Arial" w:hAnsi="Arial" w:cs="Arial"/>
                <w:b/>
                <w:szCs w:val="22"/>
              </w:rPr>
              <w:t xml:space="preserve">Your </w:t>
            </w:r>
            <w:r w:rsidRPr="005A3F29">
              <w:rPr>
                <w:rFonts w:ascii="Arial" w:hAnsi="Arial" w:cs="Arial"/>
                <w:b/>
                <w:szCs w:val="22"/>
              </w:rPr>
              <w:t>Will</w:t>
            </w:r>
          </w:p>
        </w:tc>
        <w:tc>
          <w:tcPr>
            <w:tcW w:w="4556" w:type="dxa"/>
            <w:shd w:val="clear" w:color="auto" w:fill="auto"/>
          </w:tcPr>
          <w:p w14:paraId="1B15418D" w14:textId="77777777" w:rsidR="00D60663" w:rsidRPr="005A3F29" w:rsidRDefault="00D60663" w:rsidP="008A3A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A3F29">
              <w:rPr>
                <w:rFonts w:ascii="Arial" w:hAnsi="Arial" w:cs="Arial"/>
                <w:b/>
                <w:szCs w:val="22"/>
              </w:rPr>
              <w:t>Task points: [40]</w:t>
            </w:r>
          </w:p>
        </w:tc>
      </w:tr>
      <w:tr w:rsidR="00D60663" w:rsidRPr="005A3F29" w14:paraId="6058678B" w14:textId="77777777" w:rsidTr="008A3AFF">
        <w:tc>
          <w:tcPr>
            <w:tcW w:w="4794" w:type="dxa"/>
            <w:shd w:val="clear" w:color="auto" w:fill="auto"/>
          </w:tcPr>
          <w:p w14:paraId="72A48E85" w14:textId="2E21B986" w:rsidR="00D60663" w:rsidRPr="005A3F29" w:rsidRDefault="00647C53" w:rsidP="00D60663">
            <w:pPr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5A3F29">
              <w:rPr>
                <w:rFonts w:ascii="Arial" w:hAnsi="Arial" w:cs="Arial"/>
                <w:szCs w:val="22"/>
              </w:rPr>
              <w:t>i</w:t>
            </w:r>
            <w:r w:rsidR="00D60663" w:rsidRPr="005A3F29">
              <w:rPr>
                <w:rFonts w:ascii="Arial" w:hAnsi="Arial" w:cs="Arial"/>
                <w:szCs w:val="22"/>
              </w:rPr>
              <w:t>dentifying components of a will</w:t>
            </w:r>
          </w:p>
          <w:p w14:paraId="2DFC7BAE" w14:textId="77777777" w:rsidR="00D60663" w:rsidRPr="005A3F29" w:rsidRDefault="00D60663" w:rsidP="008A3AF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4556" w:type="dxa"/>
            <w:shd w:val="clear" w:color="auto" w:fill="auto"/>
          </w:tcPr>
          <w:p w14:paraId="4A218353" w14:textId="77777777" w:rsidR="00D60663" w:rsidRPr="005A3F29" w:rsidRDefault="00D6066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  <w:r w:rsidRPr="005A3F29">
              <w:rPr>
                <w:rFonts w:ascii="Arial" w:hAnsi="Arial" w:cs="Arial"/>
                <w:szCs w:val="22"/>
              </w:rPr>
              <w:t>[40]</w:t>
            </w:r>
          </w:p>
          <w:p w14:paraId="0B8EA139" w14:textId="77777777" w:rsidR="00D60663" w:rsidRPr="005A3F29" w:rsidRDefault="00D6066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</w:p>
          <w:p w14:paraId="05170CF3" w14:textId="77777777" w:rsidR="00647C53" w:rsidRPr="005A3F29" w:rsidRDefault="00647C5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60663" w:rsidRPr="005A3F29" w14:paraId="1BA9431A" w14:textId="77777777" w:rsidTr="008A3AFF">
        <w:tc>
          <w:tcPr>
            <w:tcW w:w="4794" w:type="dxa"/>
            <w:shd w:val="clear" w:color="auto" w:fill="auto"/>
          </w:tcPr>
          <w:p w14:paraId="3A893236" w14:textId="6E4CC0DB" w:rsidR="00D60663" w:rsidRPr="005A3F29" w:rsidRDefault="00D60663" w:rsidP="00EC4DF2">
            <w:pPr>
              <w:rPr>
                <w:rFonts w:ascii="Arial" w:hAnsi="Arial" w:cs="Arial"/>
                <w:b/>
                <w:szCs w:val="22"/>
              </w:rPr>
            </w:pPr>
            <w:r w:rsidRPr="005A3F29">
              <w:rPr>
                <w:rFonts w:ascii="Arial" w:hAnsi="Arial" w:cs="Arial"/>
                <w:b/>
                <w:szCs w:val="22"/>
              </w:rPr>
              <w:t xml:space="preserve">Task 3: </w:t>
            </w:r>
            <w:r w:rsidR="00EC4DF2" w:rsidRPr="005A3F29">
              <w:rPr>
                <w:rFonts w:ascii="Arial" w:hAnsi="Arial" w:cs="Arial"/>
                <w:b/>
                <w:szCs w:val="22"/>
              </w:rPr>
              <w:t xml:space="preserve">Your Financial Plan and Your </w:t>
            </w:r>
            <w:r w:rsidRPr="005A3F29">
              <w:rPr>
                <w:rFonts w:ascii="Arial" w:hAnsi="Arial" w:cs="Arial"/>
                <w:b/>
                <w:szCs w:val="22"/>
              </w:rPr>
              <w:t>Will</w:t>
            </w:r>
          </w:p>
        </w:tc>
        <w:tc>
          <w:tcPr>
            <w:tcW w:w="4556" w:type="dxa"/>
            <w:shd w:val="clear" w:color="auto" w:fill="auto"/>
          </w:tcPr>
          <w:p w14:paraId="3C581EFA" w14:textId="1948BB32" w:rsidR="00D60663" w:rsidRPr="005A3F29" w:rsidRDefault="00D6066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A3F29">
              <w:rPr>
                <w:rFonts w:ascii="Arial" w:hAnsi="Arial" w:cs="Arial"/>
                <w:b/>
                <w:szCs w:val="22"/>
              </w:rPr>
              <w:t>Task points: [</w:t>
            </w:r>
            <w:r w:rsidR="00647C53" w:rsidRPr="005A3F29">
              <w:rPr>
                <w:rFonts w:ascii="Arial" w:hAnsi="Arial" w:cs="Arial"/>
                <w:b/>
                <w:szCs w:val="22"/>
              </w:rPr>
              <w:t>4</w:t>
            </w:r>
            <w:r w:rsidR="000D6035" w:rsidRPr="005A3F29">
              <w:rPr>
                <w:rFonts w:ascii="Arial" w:hAnsi="Arial" w:cs="Arial"/>
                <w:b/>
                <w:szCs w:val="22"/>
              </w:rPr>
              <w:t>0</w:t>
            </w:r>
            <w:r w:rsidRPr="005A3F29">
              <w:rPr>
                <w:rFonts w:ascii="Arial" w:hAnsi="Arial" w:cs="Arial"/>
                <w:b/>
                <w:szCs w:val="22"/>
              </w:rPr>
              <w:t>]</w:t>
            </w:r>
          </w:p>
        </w:tc>
      </w:tr>
      <w:tr w:rsidR="00D60663" w:rsidRPr="005A3F29" w14:paraId="3F550DEE" w14:textId="77777777" w:rsidTr="008A3AFF">
        <w:tc>
          <w:tcPr>
            <w:tcW w:w="4794" w:type="dxa"/>
            <w:shd w:val="clear" w:color="auto" w:fill="auto"/>
          </w:tcPr>
          <w:p w14:paraId="477FED99" w14:textId="0522378C" w:rsidR="00D60663" w:rsidRPr="005A3F29" w:rsidRDefault="00647C53" w:rsidP="00647C5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4"/>
              </w:rPr>
            </w:pPr>
            <w:r w:rsidRPr="005A3F29">
              <w:rPr>
                <w:rFonts w:ascii="Arial" w:hAnsi="Arial" w:cs="Arial"/>
                <w:sz w:val="24"/>
              </w:rPr>
              <w:t xml:space="preserve">distributing assets in </w:t>
            </w:r>
            <w:r w:rsidR="00EC4DF2" w:rsidRPr="005A3F29">
              <w:rPr>
                <w:rFonts w:ascii="Arial" w:hAnsi="Arial" w:cs="Arial"/>
                <w:sz w:val="24"/>
              </w:rPr>
              <w:t xml:space="preserve">a </w:t>
            </w:r>
            <w:r w:rsidRPr="005A3F29">
              <w:rPr>
                <w:rFonts w:ascii="Arial" w:hAnsi="Arial" w:cs="Arial"/>
                <w:sz w:val="24"/>
              </w:rPr>
              <w:t>will</w:t>
            </w:r>
          </w:p>
        </w:tc>
        <w:tc>
          <w:tcPr>
            <w:tcW w:w="4556" w:type="dxa"/>
            <w:shd w:val="clear" w:color="auto" w:fill="auto"/>
          </w:tcPr>
          <w:p w14:paraId="11CAE66B" w14:textId="034F7538" w:rsidR="00D60663" w:rsidRPr="005A3F29" w:rsidRDefault="00D6066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  <w:r w:rsidRPr="005A3F29">
              <w:rPr>
                <w:rFonts w:ascii="Arial" w:hAnsi="Arial" w:cs="Arial"/>
                <w:szCs w:val="22"/>
              </w:rPr>
              <w:t>[</w:t>
            </w:r>
            <w:r w:rsidR="00647C53" w:rsidRPr="005A3F29">
              <w:rPr>
                <w:rFonts w:ascii="Arial" w:hAnsi="Arial" w:cs="Arial"/>
                <w:szCs w:val="22"/>
              </w:rPr>
              <w:t>4</w:t>
            </w:r>
            <w:r w:rsidRPr="005A3F29">
              <w:rPr>
                <w:rFonts w:ascii="Arial" w:hAnsi="Arial" w:cs="Arial"/>
                <w:szCs w:val="22"/>
              </w:rPr>
              <w:t>0]</w:t>
            </w:r>
          </w:p>
          <w:p w14:paraId="2FF65690" w14:textId="77777777" w:rsidR="00D60663" w:rsidRPr="005A3F29" w:rsidRDefault="00D6066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2"/>
              </w:rPr>
            </w:pPr>
          </w:p>
          <w:p w14:paraId="186394ED" w14:textId="77777777" w:rsidR="00D60663" w:rsidRPr="005A3F29" w:rsidRDefault="00D60663" w:rsidP="008A3AFF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/>
                <w:szCs w:val="22"/>
              </w:rPr>
            </w:pPr>
          </w:p>
        </w:tc>
      </w:tr>
    </w:tbl>
    <w:p w14:paraId="3D044864" w14:textId="77777777" w:rsidR="00D60663" w:rsidRPr="005A3F29" w:rsidRDefault="00D60663" w:rsidP="00D60663">
      <w:pPr>
        <w:rPr>
          <w:rFonts w:ascii="Arial" w:hAnsi="Arial" w:cs="Arial"/>
          <w:szCs w:val="22"/>
        </w:rPr>
      </w:pPr>
    </w:p>
    <w:p w14:paraId="6859F181" w14:textId="77777777" w:rsidR="00D60663" w:rsidRPr="005A3F29" w:rsidRDefault="00D60663" w:rsidP="00D60663">
      <w:pPr>
        <w:rPr>
          <w:rFonts w:ascii="Arial" w:hAnsi="Arial" w:cs="Arial"/>
          <w:szCs w:val="22"/>
        </w:rPr>
      </w:pPr>
    </w:p>
    <w:p w14:paraId="5D92BF26" w14:textId="77777777" w:rsidR="00D60663" w:rsidRPr="005A3F29" w:rsidRDefault="00D60663" w:rsidP="00D60663">
      <w:pPr>
        <w:ind w:left="-450"/>
        <w:rPr>
          <w:rFonts w:ascii="Arial" w:hAnsi="Arial" w:cs="Arial"/>
          <w:sz w:val="28"/>
        </w:rPr>
      </w:pPr>
    </w:p>
    <w:p w14:paraId="61BBF41D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0290D82D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09C1EF72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700BABA0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0AC40757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1D5A404B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2A612CC1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6CFEA1BB" w14:textId="77777777" w:rsidR="00D60663" w:rsidRDefault="00D60663" w:rsidP="00D60663">
      <w:pPr>
        <w:ind w:left="-450"/>
        <w:rPr>
          <w:rFonts w:ascii="Arial" w:hAnsi="Arial" w:cs="Arial"/>
        </w:rPr>
      </w:pPr>
    </w:p>
    <w:p w14:paraId="357147C7" w14:textId="77777777" w:rsidR="00E8367F" w:rsidRPr="00F45A91" w:rsidRDefault="00E8367F" w:rsidP="00D60663">
      <w:pPr>
        <w:rPr>
          <w:rFonts w:ascii="Arial" w:hAnsi="Arial" w:cs="Arial"/>
        </w:rPr>
      </w:pPr>
    </w:p>
    <w:sectPr w:rsidR="00E8367F" w:rsidRPr="00F45A91" w:rsidSect="00AD1E57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152" w:bottom="720" w:left="1152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3E783" w14:textId="77777777" w:rsidR="00630B2C" w:rsidRDefault="00630B2C">
      <w:r>
        <w:separator/>
      </w:r>
    </w:p>
  </w:endnote>
  <w:endnote w:type="continuationSeparator" w:id="0">
    <w:p w14:paraId="459E337D" w14:textId="77777777" w:rsidR="00630B2C" w:rsidRDefault="0063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8CAB" w14:textId="77777777" w:rsidR="008F3E21" w:rsidRDefault="008F3E21" w:rsidP="005D0A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324567" w14:textId="77777777" w:rsidR="008F3E21" w:rsidRDefault="008F3E21" w:rsidP="000A46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13F2F" w14:textId="0CFEE248" w:rsidR="008F3E21" w:rsidRPr="00D66492" w:rsidRDefault="00D66492" w:rsidP="00D66492">
    <w:pPr>
      <w:pStyle w:val="Footer"/>
      <w:jc w:val="center"/>
      <w:rPr>
        <w:rFonts w:ascii="Arial" w:hAnsi="Arial" w:cs="Arial"/>
        <w:sz w:val="20"/>
        <w:szCs w:val="20"/>
      </w:rPr>
    </w:pPr>
    <w:r w:rsidRPr="00322A91">
      <w:rPr>
        <w:rFonts w:ascii="Arial" w:hAnsi="Arial" w:cs="Arial"/>
        <w:sz w:val="20"/>
        <w:szCs w:val="20"/>
      </w:rPr>
      <w:fldChar w:fldCharType="begin"/>
    </w:r>
    <w:r w:rsidRPr="00322A91">
      <w:rPr>
        <w:rFonts w:ascii="Arial" w:hAnsi="Arial" w:cs="Arial"/>
        <w:sz w:val="20"/>
        <w:szCs w:val="20"/>
      </w:rPr>
      <w:instrText xml:space="preserve"> PAGE   \* MERGEFORMAT </w:instrText>
    </w:r>
    <w:r w:rsidRPr="00322A91">
      <w:rPr>
        <w:rFonts w:ascii="Arial" w:hAnsi="Arial" w:cs="Arial"/>
        <w:sz w:val="20"/>
        <w:szCs w:val="20"/>
      </w:rPr>
      <w:fldChar w:fldCharType="separate"/>
    </w:r>
    <w:r w:rsidR="008B393C">
      <w:rPr>
        <w:rFonts w:ascii="Arial" w:hAnsi="Arial" w:cs="Arial"/>
        <w:noProof/>
        <w:sz w:val="20"/>
        <w:szCs w:val="20"/>
      </w:rPr>
      <w:t>2</w:t>
    </w:r>
    <w:r w:rsidRPr="00322A91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B05D" w14:textId="77777777" w:rsidR="00D66492" w:rsidRPr="003F194D" w:rsidRDefault="009E75D8" w:rsidP="00D66492">
    <w:pPr>
      <w:autoSpaceDE w:val="0"/>
      <w:autoSpaceDN w:val="0"/>
      <w:adjustRightInd w:val="0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5024A778" wp14:editId="29398B4D">
          <wp:simplePos x="0" y="0"/>
          <wp:positionH relativeFrom="column">
            <wp:posOffset>4914900</wp:posOffset>
          </wp:positionH>
          <wp:positionV relativeFrom="paragraph">
            <wp:posOffset>77470</wp:posOffset>
          </wp:positionV>
          <wp:extent cx="1545590" cy="298450"/>
          <wp:effectExtent l="0" t="0" r="0" b="635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59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6A338" w14:textId="578E24D2" w:rsidR="008F3E21" w:rsidRPr="00D66492" w:rsidRDefault="009E75D8" w:rsidP="00D66492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A1C13F" wp14:editId="1B7F512D">
              <wp:simplePos x="0" y="0"/>
              <wp:positionH relativeFrom="column">
                <wp:posOffset>5105400</wp:posOffset>
              </wp:positionH>
              <wp:positionV relativeFrom="paragraph">
                <wp:posOffset>217805</wp:posOffset>
              </wp:positionV>
              <wp:extent cx="1419225" cy="20955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59E32A" w14:textId="77777777" w:rsidR="002670FA" w:rsidRPr="00383D3F" w:rsidRDefault="0005529F" w:rsidP="002670FA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© 2015</w:t>
                          </w:r>
                          <w:r w:rsidR="002670FA" w:rsidRPr="003B4B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EDMENTUM,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A1C1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2pt;margin-top:17.15pt;width:111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" stroked="f">
              <v:textbox>
                <w:txbxContent>
                  <w:p w14:paraId="7E59E32A" w14:textId="77777777" w:rsidR="002670FA" w:rsidRPr="00383D3F" w:rsidRDefault="0005529F" w:rsidP="002670FA">
                    <w:pPr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© 2015</w:t>
                    </w:r>
                    <w:r w:rsidR="002670FA" w:rsidRPr="003B4B7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EDMENTUM, INC.</w:t>
                    </w:r>
                  </w:p>
                </w:txbxContent>
              </v:textbox>
            </v:shape>
          </w:pict>
        </mc:Fallback>
      </mc:AlternateContent>
    </w:r>
    <w:r w:rsidR="00D66492" w:rsidRPr="00322A91">
      <w:rPr>
        <w:rStyle w:val="PageNumber"/>
        <w:rFonts w:ascii="Arial" w:hAnsi="Arial" w:cs="Arial"/>
        <w:sz w:val="20"/>
        <w:szCs w:val="20"/>
      </w:rPr>
      <w:fldChar w:fldCharType="begin"/>
    </w:r>
    <w:r w:rsidR="00D66492" w:rsidRPr="00322A91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66492" w:rsidRPr="00322A91">
      <w:rPr>
        <w:rStyle w:val="PageNumber"/>
        <w:rFonts w:ascii="Arial" w:hAnsi="Arial" w:cs="Arial"/>
        <w:sz w:val="20"/>
        <w:szCs w:val="20"/>
      </w:rPr>
      <w:fldChar w:fldCharType="separate"/>
    </w:r>
    <w:r w:rsidR="00630B2C">
      <w:rPr>
        <w:rStyle w:val="PageNumber"/>
        <w:rFonts w:ascii="Arial" w:hAnsi="Arial" w:cs="Arial"/>
        <w:noProof/>
        <w:sz w:val="20"/>
        <w:szCs w:val="20"/>
      </w:rPr>
      <w:t>1</w:t>
    </w:r>
    <w:r w:rsidR="00D66492" w:rsidRPr="00322A91">
      <w:rPr>
        <w:rStyle w:val="PageNumber"/>
        <w:rFonts w:ascii="Arial" w:hAnsi="Arial" w:cs="Arial"/>
        <w:sz w:val="20"/>
        <w:szCs w:val="20"/>
      </w:rPr>
      <w:fldChar w:fldCharType="end"/>
    </w:r>
    <w:r w:rsidR="00D66492" w:rsidRPr="00322A91">
      <w:rPr>
        <w:rStyle w:val="PageNumber"/>
        <w:rFonts w:ascii="Arial" w:hAnsi="Arial" w:cs="Arial"/>
        <w:sz w:val="20"/>
        <w:szCs w:val="20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0C0E9" w14:textId="77777777" w:rsidR="00630B2C" w:rsidRDefault="00630B2C">
      <w:r>
        <w:separator/>
      </w:r>
    </w:p>
  </w:footnote>
  <w:footnote w:type="continuationSeparator" w:id="0">
    <w:p w14:paraId="788CB5E0" w14:textId="77777777" w:rsidR="00630B2C" w:rsidRDefault="00630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523F7" w14:textId="77777777" w:rsidR="008F3E21" w:rsidRPr="001300B2" w:rsidRDefault="008F3E21" w:rsidP="00AD1E57">
    <w:pPr>
      <w:tabs>
        <w:tab w:val="left" w:pos="2160"/>
      </w:tabs>
      <w:rPr>
        <w:rFonts w:ascii="Arial" w:hAnsi="Arial" w:cs="Arial"/>
        <w:b/>
        <w:color w:val="E36C0A"/>
        <w:sz w:val="28"/>
        <w:szCs w:val="28"/>
      </w:rPr>
    </w:pPr>
  </w:p>
  <w:p w14:paraId="6E01A188" w14:textId="77777777" w:rsidR="008F3E21" w:rsidRDefault="008F3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889FD" w14:textId="77777777" w:rsidR="001300B2" w:rsidRPr="00D4384B" w:rsidRDefault="001300B2" w:rsidP="00AD1E57">
    <w:pPr>
      <w:tabs>
        <w:tab w:val="left" w:pos="2160"/>
      </w:tabs>
      <w:rPr>
        <w:rFonts w:ascii="Arial" w:hAnsi="Arial" w:cs="Arial"/>
        <w:b/>
        <w:color w:val="E36C0A"/>
        <w:sz w:val="28"/>
        <w:szCs w:val="28"/>
      </w:rPr>
    </w:pPr>
  </w:p>
  <w:p w14:paraId="39026F93" w14:textId="77777777" w:rsidR="001300B2" w:rsidRDefault="00130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0AA2B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590"/>
        </w:tabs>
        <w:ind w:left="590" w:hanging="360"/>
      </w:pPr>
      <w:rPr>
        <w:rFonts w:ascii="Symbol" w:hAnsi="Symbol"/>
        <w:sz w:val="20"/>
      </w:rPr>
    </w:lvl>
  </w:abstractNum>
  <w:abstractNum w:abstractNumId="2" w15:restartNumberingAfterBreak="0">
    <w:nsid w:val="00BB4479"/>
    <w:multiLevelType w:val="hybridMultilevel"/>
    <w:tmpl w:val="636CA524"/>
    <w:lvl w:ilvl="0" w:tplc="90BAA9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1549D"/>
    <w:multiLevelType w:val="hybridMultilevel"/>
    <w:tmpl w:val="BB9E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7E28"/>
    <w:multiLevelType w:val="hybridMultilevel"/>
    <w:tmpl w:val="53FE9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71620"/>
    <w:multiLevelType w:val="hybridMultilevel"/>
    <w:tmpl w:val="493CFD7C"/>
    <w:lvl w:ilvl="0" w:tplc="82D249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51BA"/>
    <w:multiLevelType w:val="hybridMultilevel"/>
    <w:tmpl w:val="0F0A694C"/>
    <w:lvl w:ilvl="0" w:tplc="50CAD3B0">
      <w:start w:val="1"/>
      <w:numFmt w:val="bullet"/>
      <w:lvlText w:val=""/>
      <w:lvlJc w:val="left"/>
      <w:pPr>
        <w:tabs>
          <w:tab w:val="num" w:pos="590"/>
        </w:tabs>
        <w:ind w:left="59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D429D"/>
    <w:multiLevelType w:val="hybridMultilevel"/>
    <w:tmpl w:val="AD0ACA34"/>
    <w:lvl w:ilvl="0" w:tplc="04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98"/>
        </w:tabs>
        <w:ind w:left="46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18"/>
        </w:tabs>
        <w:ind w:left="54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38"/>
        </w:tabs>
        <w:ind w:left="61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58"/>
        </w:tabs>
        <w:ind w:left="68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78"/>
        </w:tabs>
        <w:ind w:left="75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98"/>
        </w:tabs>
        <w:ind w:left="82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18"/>
        </w:tabs>
        <w:ind w:left="90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38"/>
        </w:tabs>
        <w:ind w:left="9738" w:hanging="180"/>
      </w:pPr>
    </w:lvl>
  </w:abstractNum>
  <w:abstractNum w:abstractNumId="8" w15:restartNumberingAfterBreak="0">
    <w:nsid w:val="2D6A6B68"/>
    <w:multiLevelType w:val="hybridMultilevel"/>
    <w:tmpl w:val="6F64E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5022"/>
    <w:multiLevelType w:val="hybridMultilevel"/>
    <w:tmpl w:val="642C64EC"/>
    <w:lvl w:ilvl="0" w:tplc="24482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C75F3"/>
    <w:multiLevelType w:val="hybridMultilevel"/>
    <w:tmpl w:val="3AC4CCBC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CCA27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6CC739A"/>
    <w:multiLevelType w:val="hybridMultilevel"/>
    <w:tmpl w:val="71A2CD3A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503CA"/>
    <w:multiLevelType w:val="hybridMultilevel"/>
    <w:tmpl w:val="0E8A2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31615E"/>
    <w:multiLevelType w:val="hybridMultilevel"/>
    <w:tmpl w:val="4DB46E70"/>
    <w:lvl w:ilvl="0" w:tplc="5CCA2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46835258"/>
    <w:multiLevelType w:val="hybridMultilevel"/>
    <w:tmpl w:val="5C047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61B60"/>
    <w:multiLevelType w:val="hybridMultilevel"/>
    <w:tmpl w:val="7D4C2BEC"/>
    <w:lvl w:ilvl="0" w:tplc="5900E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10F96"/>
    <w:multiLevelType w:val="hybridMultilevel"/>
    <w:tmpl w:val="C4242890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17" w15:restartNumberingAfterBreak="0">
    <w:nsid w:val="4F942419"/>
    <w:multiLevelType w:val="hybridMultilevel"/>
    <w:tmpl w:val="F214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5790D"/>
    <w:multiLevelType w:val="hybridMultilevel"/>
    <w:tmpl w:val="D7682FF0"/>
    <w:lvl w:ilvl="0" w:tplc="95B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5D9E"/>
    <w:multiLevelType w:val="hybridMultilevel"/>
    <w:tmpl w:val="9E48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74953"/>
    <w:multiLevelType w:val="hybridMultilevel"/>
    <w:tmpl w:val="9B00B6E8"/>
    <w:lvl w:ilvl="0" w:tplc="0AFA811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75C4E"/>
    <w:multiLevelType w:val="hybridMultilevel"/>
    <w:tmpl w:val="1F008534"/>
    <w:lvl w:ilvl="0" w:tplc="64487C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EE5A86"/>
    <w:multiLevelType w:val="hybridMultilevel"/>
    <w:tmpl w:val="2730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7108F"/>
    <w:multiLevelType w:val="hybridMultilevel"/>
    <w:tmpl w:val="8BAEF90E"/>
    <w:lvl w:ilvl="0" w:tplc="2DFA52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A3252"/>
    <w:multiLevelType w:val="hybridMultilevel"/>
    <w:tmpl w:val="44EE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16F81"/>
    <w:multiLevelType w:val="hybridMultilevel"/>
    <w:tmpl w:val="7EF85092"/>
    <w:lvl w:ilvl="0" w:tplc="25D6D4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A0109"/>
    <w:multiLevelType w:val="hybridMultilevel"/>
    <w:tmpl w:val="2306DEFA"/>
    <w:lvl w:ilvl="0" w:tplc="90BAA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2313D"/>
    <w:multiLevelType w:val="hybridMultilevel"/>
    <w:tmpl w:val="151046CA"/>
    <w:lvl w:ilvl="0" w:tplc="2C7C0FD6">
      <w:start w:val="1"/>
      <w:numFmt w:val="lowerLetter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2A75BE1"/>
    <w:multiLevelType w:val="hybridMultilevel"/>
    <w:tmpl w:val="294EE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54022"/>
    <w:multiLevelType w:val="hybridMultilevel"/>
    <w:tmpl w:val="49BE8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B72D4"/>
    <w:multiLevelType w:val="hybridMultilevel"/>
    <w:tmpl w:val="E62EF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300FB"/>
    <w:multiLevelType w:val="hybridMultilevel"/>
    <w:tmpl w:val="96EED5E0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CCA27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D895CCF"/>
    <w:multiLevelType w:val="hybridMultilevel"/>
    <w:tmpl w:val="8864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F5530"/>
    <w:multiLevelType w:val="hybridMultilevel"/>
    <w:tmpl w:val="3AC4CCBC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CCA27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783757"/>
    <w:multiLevelType w:val="hybridMultilevel"/>
    <w:tmpl w:val="A446BAEE"/>
    <w:lvl w:ilvl="0" w:tplc="32DEB51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7D0957"/>
    <w:multiLevelType w:val="hybridMultilevel"/>
    <w:tmpl w:val="E942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6"/>
  </w:num>
  <w:num w:numId="5">
    <w:abstractNumId w:val="8"/>
  </w:num>
  <w:num w:numId="6">
    <w:abstractNumId w:val="23"/>
  </w:num>
  <w:num w:numId="7">
    <w:abstractNumId w:val="12"/>
  </w:num>
  <w:num w:numId="8">
    <w:abstractNumId w:val="15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8"/>
  </w:num>
  <w:num w:numId="12">
    <w:abstractNumId w:val="10"/>
  </w:num>
  <w:num w:numId="13">
    <w:abstractNumId w:val="4"/>
  </w:num>
  <w:num w:numId="14">
    <w:abstractNumId w:val="13"/>
  </w:num>
  <w:num w:numId="15">
    <w:abstractNumId w:val="31"/>
  </w:num>
  <w:num w:numId="16">
    <w:abstractNumId w:val="27"/>
  </w:num>
  <w:num w:numId="17">
    <w:abstractNumId w:val="9"/>
  </w:num>
  <w:num w:numId="18">
    <w:abstractNumId w:val="14"/>
  </w:num>
  <w:num w:numId="19">
    <w:abstractNumId w:val="19"/>
  </w:num>
  <w:num w:numId="20">
    <w:abstractNumId w:val="20"/>
  </w:num>
  <w:num w:numId="21">
    <w:abstractNumId w:val="22"/>
  </w:num>
  <w:num w:numId="22">
    <w:abstractNumId w:val="35"/>
  </w:num>
  <w:num w:numId="23">
    <w:abstractNumId w:val="21"/>
  </w:num>
  <w:num w:numId="24">
    <w:abstractNumId w:val="3"/>
  </w:num>
  <w:num w:numId="25">
    <w:abstractNumId w:val="11"/>
  </w:num>
  <w:num w:numId="26">
    <w:abstractNumId w:val="29"/>
  </w:num>
  <w:num w:numId="27">
    <w:abstractNumId w:val="33"/>
  </w:num>
  <w:num w:numId="28">
    <w:abstractNumId w:val="2"/>
  </w:num>
  <w:num w:numId="29">
    <w:abstractNumId w:val="26"/>
  </w:num>
  <w:num w:numId="30">
    <w:abstractNumId w:val="32"/>
  </w:num>
  <w:num w:numId="31">
    <w:abstractNumId w:val="34"/>
  </w:num>
  <w:num w:numId="32">
    <w:abstractNumId w:val="25"/>
  </w:num>
  <w:num w:numId="33">
    <w:abstractNumId w:val="5"/>
  </w:num>
  <w:num w:numId="34">
    <w:abstractNumId w:val="30"/>
  </w:num>
  <w:num w:numId="35">
    <w:abstractNumId w:val="24"/>
  </w:num>
  <w:num w:numId="36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hideSpellingErrors/>
  <w:hideGrammaticalError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doNotShadeFormData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2B"/>
    <w:rsid w:val="00002807"/>
    <w:rsid w:val="00003533"/>
    <w:rsid w:val="00004DC5"/>
    <w:rsid w:val="0000505D"/>
    <w:rsid w:val="00005579"/>
    <w:rsid w:val="0000740C"/>
    <w:rsid w:val="0001184B"/>
    <w:rsid w:val="00012794"/>
    <w:rsid w:val="00014521"/>
    <w:rsid w:val="00020E9F"/>
    <w:rsid w:val="00025785"/>
    <w:rsid w:val="00027396"/>
    <w:rsid w:val="00027D35"/>
    <w:rsid w:val="00030364"/>
    <w:rsid w:val="000309D6"/>
    <w:rsid w:val="00033F0B"/>
    <w:rsid w:val="000340C4"/>
    <w:rsid w:val="00034D70"/>
    <w:rsid w:val="00035020"/>
    <w:rsid w:val="000370A2"/>
    <w:rsid w:val="000402A0"/>
    <w:rsid w:val="000442BC"/>
    <w:rsid w:val="00050CC4"/>
    <w:rsid w:val="00050E45"/>
    <w:rsid w:val="00052876"/>
    <w:rsid w:val="0005529F"/>
    <w:rsid w:val="00055F2E"/>
    <w:rsid w:val="00056CD8"/>
    <w:rsid w:val="00057E98"/>
    <w:rsid w:val="00064492"/>
    <w:rsid w:val="000668AD"/>
    <w:rsid w:val="00076C93"/>
    <w:rsid w:val="00076FCF"/>
    <w:rsid w:val="00077DAB"/>
    <w:rsid w:val="00080FFE"/>
    <w:rsid w:val="0008500E"/>
    <w:rsid w:val="00086371"/>
    <w:rsid w:val="00094572"/>
    <w:rsid w:val="00097BF7"/>
    <w:rsid w:val="000A0893"/>
    <w:rsid w:val="000A2273"/>
    <w:rsid w:val="000A314D"/>
    <w:rsid w:val="000A469E"/>
    <w:rsid w:val="000A5D32"/>
    <w:rsid w:val="000A70AB"/>
    <w:rsid w:val="000B0710"/>
    <w:rsid w:val="000B22B0"/>
    <w:rsid w:val="000B24BF"/>
    <w:rsid w:val="000B3FF4"/>
    <w:rsid w:val="000C5125"/>
    <w:rsid w:val="000C6061"/>
    <w:rsid w:val="000C6C36"/>
    <w:rsid w:val="000C7BBB"/>
    <w:rsid w:val="000D022C"/>
    <w:rsid w:val="000D3A11"/>
    <w:rsid w:val="000D3F35"/>
    <w:rsid w:val="000D3F43"/>
    <w:rsid w:val="000D6035"/>
    <w:rsid w:val="000E091F"/>
    <w:rsid w:val="000E12D4"/>
    <w:rsid w:val="000E1D97"/>
    <w:rsid w:val="000E2D7A"/>
    <w:rsid w:val="000E5861"/>
    <w:rsid w:val="000F0CEB"/>
    <w:rsid w:val="000F4213"/>
    <w:rsid w:val="000F4614"/>
    <w:rsid w:val="00100FD3"/>
    <w:rsid w:val="00101949"/>
    <w:rsid w:val="00105EC7"/>
    <w:rsid w:val="00106ED4"/>
    <w:rsid w:val="00111A2B"/>
    <w:rsid w:val="00116DA6"/>
    <w:rsid w:val="001173E3"/>
    <w:rsid w:val="00117412"/>
    <w:rsid w:val="00117B13"/>
    <w:rsid w:val="00122BB6"/>
    <w:rsid w:val="001259B7"/>
    <w:rsid w:val="001300B2"/>
    <w:rsid w:val="00132D73"/>
    <w:rsid w:val="00140380"/>
    <w:rsid w:val="00140F29"/>
    <w:rsid w:val="00142337"/>
    <w:rsid w:val="0014707C"/>
    <w:rsid w:val="00151457"/>
    <w:rsid w:val="001530C8"/>
    <w:rsid w:val="001550FB"/>
    <w:rsid w:val="001553F4"/>
    <w:rsid w:val="00155E93"/>
    <w:rsid w:val="00157EEC"/>
    <w:rsid w:val="00160ABD"/>
    <w:rsid w:val="00162522"/>
    <w:rsid w:val="00162BEA"/>
    <w:rsid w:val="001639AC"/>
    <w:rsid w:val="00165AC4"/>
    <w:rsid w:val="00171202"/>
    <w:rsid w:val="0018581E"/>
    <w:rsid w:val="00193322"/>
    <w:rsid w:val="00195C29"/>
    <w:rsid w:val="001977C2"/>
    <w:rsid w:val="001A058F"/>
    <w:rsid w:val="001A1D0B"/>
    <w:rsid w:val="001A38B8"/>
    <w:rsid w:val="001A4F92"/>
    <w:rsid w:val="001A6932"/>
    <w:rsid w:val="001A7342"/>
    <w:rsid w:val="001B603D"/>
    <w:rsid w:val="001B7498"/>
    <w:rsid w:val="001C15FF"/>
    <w:rsid w:val="001C4597"/>
    <w:rsid w:val="001C49FD"/>
    <w:rsid w:val="001C4B17"/>
    <w:rsid w:val="001C4F34"/>
    <w:rsid w:val="001C521E"/>
    <w:rsid w:val="001C53A4"/>
    <w:rsid w:val="001D160F"/>
    <w:rsid w:val="001D3197"/>
    <w:rsid w:val="001E2CA7"/>
    <w:rsid w:val="001E5314"/>
    <w:rsid w:val="001F0415"/>
    <w:rsid w:val="001F274C"/>
    <w:rsid w:val="001F2C48"/>
    <w:rsid w:val="002007D0"/>
    <w:rsid w:val="00204334"/>
    <w:rsid w:val="0020538F"/>
    <w:rsid w:val="00212146"/>
    <w:rsid w:val="00212813"/>
    <w:rsid w:val="002161CF"/>
    <w:rsid w:val="00216348"/>
    <w:rsid w:val="0022082B"/>
    <w:rsid w:val="00221298"/>
    <w:rsid w:val="002220B3"/>
    <w:rsid w:val="002233E9"/>
    <w:rsid w:val="00223508"/>
    <w:rsid w:val="00225379"/>
    <w:rsid w:val="00225A8F"/>
    <w:rsid w:val="00225F56"/>
    <w:rsid w:val="0022795C"/>
    <w:rsid w:val="00230FE5"/>
    <w:rsid w:val="002325CF"/>
    <w:rsid w:val="0023710F"/>
    <w:rsid w:val="002403F0"/>
    <w:rsid w:val="002423B9"/>
    <w:rsid w:val="00253EA5"/>
    <w:rsid w:val="002542C9"/>
    <w:rsid w:val="00255723"/>
    <w:rsid w:val="0025753F"/>
    <w:rsid w:val="00260207"/>
    <w:rsid w:val="0026275F"/>
    <w:rsid w:val="00266443"/>
    <w:rsid w:val="002670FA"/>
    <w:rsid w:val="00272AE5"/>
    <w:rsid w:val="00273360"/>
    <w:rsid w:val="00277D97"/>
    <w:rsid w:val="002810B9"/>
    <w:rsid w:val="00284789"/>
    <w:rsid w:val="00290922"/>
    <w:rsid w:val="002939E9"/>
    <w:rsid w:val="002957C5"/>
    <w:rsid w:val="002978D4"/>
    <w:rsid w:val="00297DCB"/>
    <w:rsid w:val="002A1247"/>
    <w:rsid w:val="002A3488"/>
    <w:rsid w:val="002A3B73"/>
    <w:rsid w:val="002B22C0"/>
    <w:rsid w:val="002B236D"/>
    <w:rsid w:val="002B4CAB"/>
    <w:rsid w:val="002B5C56"/>
    <w:rsid w:val="002C1D67"/>
    <w:rsid w:val="002C57D5"/>
    <w:rsid w:val="002C6C56"/>
    <w:rsid w:val="002D0909"/>
    <w:rsid w:val="002D3476"/>
    <w:rsid w:val="002D366B"/>
    <w:rsid w:val="002D38FE"/>
    <w:rsid w:val="002D7B01"/>
    <w:rsid w:val="002D7B60"/>
    <w:rsid w:val="002E00D5"/>
    <w:rsid w:val="002E055A"/>
    <w:rsid w:val="002E10AB"/>
    <w:rsid w:val="002E15B8"/>
    <w:rsid w:val="002E51A8"/>
    <w:rsid w:val="002E544A"/>
    <w:rsid w:val="002F069C"/>
    <w:rsid w:val="002F3EA8"/>
    <w:rsid w:val="002F404B"/>
    <w:rsid w:val="002F5855"/>
    <w:rsid w:val="00305ABD"/>
    <w:rsid w:val="00306356"/>
    <w:rsid w:val="003234FC"/>
    <w:rsid w:val="003416B5"/>
    <w:rsid w:val="00342196"/>
    <w:rsid w:val="00344C47"/>
    <w:rsid w:val="00344E29"/>
    <w:rsid w:val="00351944"/>
    <w:rsid w:val="00354657"/>
    <w:rsid w:val="00362A82"/>
    <w:rsid w:val="00364A78"/>
    <w:rsid w:val="00364E12"/>
    <w:rsid w:val="00366AE2"/>
    <w:rsid w:val="003704AC"/>
    <w:rsid w:val="003727AB"/>
    <w:rsid w:val="003729FA"/>
    <w:rsid w:val="00373DCC"/>
    <w:rsid w:val="00376618"/>
    <w:rsid w:val="003801C0"/>
    <w:rsid w:val="00380596"/>
    <w:rsid w:val="003831D7"/>
    <w:rsid w:val="00384F56"/>
    <w:rsid w:val="00387ABB"/>
    <w:rsid w:val="00393BCF"/>
    <w:rsid w:val="003958A6"/>
    <w:rsid w:val="00395B41"/>
    <w:rsid w:val="003A008B"/>
    <w:rsid w:val="003A01BE"/>
    <w:rsid w:val="003A3688"/>
    <w:rsid w:val="003A581B"/>
    <w:rsid w:val="003A5DE1"/>
    <w:rsid w:val="003B1BCA"/>
    <w:rsid w:val="003B6273"/>
    <w:rsid w:val="003B66A3"/>
    <w:rsid w:val="003C3992"/>
    <w:rsid w:val="003C47F6"/>
    <w:rsid w:val="003D037A"/>
    <w:rsid w:val="003D07FE"/>
    <w:rsid w:val="003D136E"/>
    <w:rsid w:val="003D4AB2"/>
    <w:rsid w:val="003D4AF0"/>
    <w:rsid w:val="003D52B2"/>
    <w:rsid w:val="003E068B"/>
    <w:rsid w:val="003E1828"/>
    <w:rsid w:val="003E252B"/>
    <w:rsid w:val="003E2885"/>
    <w:rsid w:val="003E7D08"/>
    <w:rsid w:val="003E7E13"/>
    <w:rsid w:val="003F194D"/>
    <w:rsid w:val="003F24F3"/>
    <w:rsid w:val="003F2B24"/>
    <w:rsid w:val="003F4871"/>
    <w:rsid w:val="004040F3"/>
    <w:rsid w:val="00405DD2"/>
    <w:rsid w:val="0041049C"/>
    <w:rsid w:val="00414ACF"/>
    <w:rsid w:val="00415B72"/>
    <w:rsid w:val="00417220"/>
    <w:rsid w:val="0042008F"/>
    <w:rsid w:val="004213DC"/>
    <w:rsid w:val="00421FD5"/>
    <w:rsid w:val="004248D7"/>
    <w:rsid w:val="004257CE"/>
    <w:rsid w:val="00431E70"/>
    <w:rsid w:val="00434B77"/>
    <w:rsid w:val="004452B6"/>
    <w:rsid w:val="004568CC"/>
    <w:rsid w:val="004569E3"/>
    <w:rsid w:val="00460335"/>
    <w:rsid w:val="00461D13"/>
    <w:rsid w:val="00466B8F"/>
    <w:rsid w:val="004709C8"/>
    <w:rsid w:val="00474C9B"/>
    <w:rsid w:val="00475B87"/>
    <w:rsid w:val="004768C4"/>
    <w:rsid w:val="0047707C"/>
    <w:rsid w:val="00481222"/>
    <w:rsid w:val="0048214E"/>
    <w:rsid w:val="00482EED"/>
    <w:rsid w:val="00485FC3"/>
    <w:rsid w:val="00486CE6"/>
    <w:rsid w:val="00491104"/>
    <w:rsid w:val="00493057"/>
    <w:rsid w:val="004936C4"/>
    <w:rsid w:val="00496091"/>
    <w:rsid w:val="004965BE"/>
    <w:rsid w:val="004A0EB0"/>
    <w:rsid w:val="004A1DA9"/>
    <w:rsid w:val="004A6D3E"/>
    <w:rsid w:val="004A73EE"/>
    <w:rsid w:val="004B07DA"/>
    <w:rsid w:val="004B181B"/>
    <w:rsid w:val="004B2446"/>
    <w:rsid w:val="004B3B17"/>
    <w:rsid w:val="004B73AA"/>
    <w:rsid w:val="004B782D"/>
    <w:rsid w:val="004C26B0"/>
    <w:rsid w:val="004C6507"/>
    <w:rsid w:val="004D3FD9"/>
    <w:rsid w:val="004D7993"/>
    <w:rsid w:val="004E5439"/>
    <w:rsid w:val="004E6463"/>
    <w:rsid w:val="004E66CE"/>
    <w:rsid w:val="004F14EC"/>
    <w:rsid w:val="004F4272"/>
    <w:rsid w:val="004F6EC8"/>
    <w:rsid w:val="004F7F4F"/>
    <w:rsid w:val="00500BD7"/>
    <w:rsid w:val="00501D29"/>
    <w:rsid w:val="00501D99"/>
    <w:rsid w:val="00501FDF"/>
    <w:rsid w:val="0050372B"/>
    <w:rsid w:val="005077D8"/>
    <w:rsid w:val="00507928"/>
    <w:rsid w:val="00510A1B"/>
    <w:rsid w:val="00515F44"/>
    <w:rsid w:val="00516746"/>
    <w:rsid w:val="00517EED"/>
    <w:rsid w:val="00520207"/>
    <w:rsid w:val="0052063E"/>
    <w:rsid w:val="00520CCE"/>
    <w:rsid w:val="00524EC1"/>
    <w:rsid w:val="0052774D"/>
    <w:rsid w:val="00530928"/>
    <w:rsid w:val="00530E97"/>
    <w:rsid w:val="00532905"/>
    <w:rsid w:val="0054051D"/>
    <w:rsid w:val="00543DB5"/>
    <w:rsid w:val="00546A0F"/>
    <w:rsid w:val="00553D2F"/>
    <w:rsid w:val="00560AF5"/>
    <w:rsid w:val="00560C3B"/>
    <w:rsid w:val="00560CD6"/>
    <w:rsid w:val="005620EC"/>
    <w:rsid w:val="00563A81"/>
    <w:rsid w:val="00563BE1"/>
    <w:rsid w:val="0056742C"/>
    <w:rsid w:val="00571556"/>
    <w:rsid w:val="00577B3E"/>
    <w:rsid w:val="00580126"/>
    <w:rsid w:val="005832A1"/>
    <w:rsid w:val="0059050B"/>
    <w:rsid w:val="00591154"/>
    <w:rsid w:val="005921EB"/>
    <w:rsid w:val="00592F90"/>
    <w:rsid w:val="00594546"/>
    <w:rsid w:val="0059475B"/>
    <w:rsid w:val="005956CD"/>
    <w:rsid w:val="00595B8C"/>
    <w:rsid w:val="00595BDE"/>
    <w:rsid w:val="005964F7"/>
    <w:rsid w:val="005A1C76"/>
    <w:rsid w:val="005A278C"/>
    <w:rsid w:val="005A3F29"/>
    <w:rsid w:val="005A6A7E"/>
    <w:rsid w:val="005A6B09"/>
    <w:rsid w:val="005B577F"/>
    <w:rsid w:val="005B6B46"/>
    <w:rsid w:val="005B7D51"/>
    <w:rsid w:val="005C23E3"/>
    <w:rsid w:val="005C5AC1"/>
    <w:rsid w:val="005C6DF1"/>
    <w:rsid w:val="005C788E"/>
    <w:rsid w:val="005D0A6D"/>
    <w:rsid w:val="005D25C5"/>
    <w:rsid w:val="005E16FF"/>
    <w:rsid w:val="005E2960"/>
    <w:rsid w:val="005E361F"/>
    <w:rsid w:val="005E5C7C"/>
    <w:rsid w:val="005F0F0B"/>
    <w:rsid w:val="005F3702"/>
    <w:rsid w:val="005F3AEB"/>
    <w:rsid w:val="005F4451"/>
    <w:rsid w:val="005F4663"/>
    <w:rsid w:val="005F6E08"/>
    <w:rsid w:val="006004F3"/>
    <w:rsid w:val="00601010"/>
    <w:rsid w:val="0060600F"/>
    <w:rsid w:val="00606B10"/>
    <w:rsid w:val="00607E6D"/>
    <w:rsid w:val="006137DC"/>
    <w:rsid w:val="00613990"/>
    <w:rsid w:val="0061624C"/>
    <w:rsid w:val="00620BFC"/>
    <w:rsid w:val="00622E0F"/>
    <w:rsid w:val="00627B09"/>
    <w:rsid w:val="00630B2C"/>
    <w:rsid w:val="0063373C"/>
    <w:rsid w:val="00636E4E"/>
    <w:rsid w:val="00640755"/>
    <w:rsid w:val="00642048"/>
    <w:rsid w:val="00646C06"/>
    <w:rsid w:val="00647C53"/>
    <w:rsid w:val="00647E5A"/>
    <w:rsid w:val="00652569"/>
    <w:rsid w:val="006537A9"/>
    <w:rsid w:val="006549F2"/>
    <w:rsid w:val="00657CF2"/>
    <w:rsid w:val="006652FC"/>
    <w:rsid w:val="0066795F"/>
    <w:rsid w:val="00671121"/>
    <w:rsid w:val="00672E79"/>
    <w:rsid w:val="00674F75"/>
    <w:rsid w:val="00675E25"/>
    <w:rsid w:val="00681DA5"/>
    <w:rsid w:val="00682328"/>
    <w:rsid w:val="00682996"/>
    <w:rsid w:val="006841AA"/>
    <w:rsid w:val="00686C72"/>
    <w:rsid w:val="006928AC"/>
    <w:rsid w:val="006969BF"/>
    <w:rsid w:val="00697006"/>
    <w:rsid w:val="006971BE"/>
    <w:rsid w:val="00697866"/>
    <w:rsid w:val="006A01EC"/>
    <w:rsid w:val="006A0C50"/>
    <w:rsid w:val="006A4F2A"/>
    <w:rsid w:val="006A769B"/>
    <w:rsid w:val="006B10BD"/>
    <w:rsid w:val="006B1633"/>
    <w:rsid w:val="006B30C9"/>
    <w:rsid w:val="006B572D"/>
    <w:rsid w:val="006B651B"/>
    <w:rsid w:val="006C0603"/>
    <w:rsid w:val="006C24EA"/>
    <w:rsid w:val="006D0731"/>
    <w:rsid w:val="006D2F57"/>
    <w:rsid w:val="006D67FC"/>
    <w:rsid w:val="006D7A51"/>
    <w:rsid w:val="006E46A6"/>
    <w:rsid w:val="006E5667"/>
    <w:rsid w:val="006F1561"/>
    <w:rsid w:val="006F162E"/>
    <w:rsid w:val="006F3663"/>
    <w:rsid w:val="006F3C46"/>
    <w:rsid w:val="006F6C74"/>
    <w:rsid w:val="006F6E9A"/>
    <w:rsid w:val="00700476"/>
    <w:rsid w:val="00707A96"/>
    <w:rsid w:val="0071010C"/>
    <w:rsid w:val="007112A1"/>
    <w:rsid w:val="00713F8C"/>
    <w:rsid w:val="00716F8A"/>
    <w:rsid w:val="00717393"/>
    <w:rsid w:val="00725AF2"/>
    <w:rsid w:val="00726FA6"/>
    <w:rsid w:val="00727EF7"/>
    <w:rsid w:val="00733328"/>
    <w:rsid w:val="00733D86"/>
    <w:rsid w:val="00734DE0"/>
    <w:rsid w:val="007374CC"/>
    <w:rsid w:val="007408FE"/>
    <w:rsid w:val="00743715"/>
    <w:rsid w:val="0074449D"/>
    <w:rsid w:val="00744504"/>
    <w:rsid w:val="007456B2"/>
    <w:rsid w:val="007466CA"/>
    <w:rsid w:val="007576C6"/>
    <w:rsid w:val="00761BCA"/>
    <w:rsid w:val="007627E6"/>
    <w:rsid w:val="00767822"/>
    <w:rsid w:val="00767D92"/>
    <w:rsid w:val="00773032"/>
    <w:rsid w:val="00776173"/>
    <w:rsid w:val="0078036A"/>
    <w:rsid w:val="00780BE0"/>
    <w:rsid w:val="007828D3"/>
    <w:rsid w:val="0078471E"/>
    <w:rsid w:val="00786E5B"/>
    <w:rsid w:val="007871EF"/>
    <w:rsid w:val="00787CF8"/>
    <w:rsid w:val="00792090"/>
    <w:rsid w:val="0079286E"/>
    <w:rsid w:val="00792B46"/>
    <w:rsid w:val="0079325C"/>
    <w:rsid w:val="007A30B6"/>
    <w:rsid w:val="007A33E2"/>
    <w:rsid w:val="007A387B"/>
    <w:rsid w:val="007A396F"/>
    <w:rsid w:val="007A3B47"/>
    <w:rsid w:val="007A4992"/>
    <w:rsid w:val="007A6278"/>
    <w:rsid w:val="007B0530"/>
    <w:rsid w:val="007B1FE3"/>
    <w:rsid w:val="007B36FD"/>
    <w:rsid w:val="007C288F"/>
    <w:rsid w:val="007C40FB"/>
    <w:rsid w:val="007C647F"/>
    <w:rsid w:val="007D2D2B"/>
    <w:rsid w:val="007E11BF"/>
    <w:rsid w:val="007E1DDF"/>
    <w:rsid w:val="007E3F33"/>
    <w:rsid w:val="007E7890"/>
    <w:rsid w:val="007E7FF4"/>
    <w:rsid w:val="007F007C"/>
    <w:rsid w:val="007F632F"/>
    <w:rsid w:val="007F68FB"/>
    <w:rsid w:val="007F6DC0"/>
    <w:rsid w:val="007F7B8A"/>
    <w:rsid w:val="00806DDC"/>
    <w:rsid w:val="00807136"/>
    <w:rsid w:val="00807412"/>
    <w:rsid w:val="0081671B"/>
    <w:rsid w:val="00820EDE"/>
    <w:rsid w:val="00825787"/>
    <w:rsid w:val="00825CA9"/>
    <w:rsid w:val="00825E3C"/>
    <w:rsid w:val="008260CC"/>
    <w:rsid w:val="00827353"/>
    <w:rsid w:val="0082749F"/>
    <w:rsid w:val="0083428E"/>
    <w:rsid w:val="008414CD"/>
    <w:rsid w:val="00842F4B"/>
    <w:rsid w:val="00843004"/>
    <w:rsid w:val="00845281"/>
    <w:rsid w:val="00847F35"/>
    <w:rsid w:val="008527C5"/>
    <w:rsid w:val="00853ECE"/>
    <w:rsid w:val="00855BF8"/>
    <w:rsid w:val="0085645B"/>
    <w:rsid w:val="0085794A"/>
    <w:rsid w:val="008657FF"/>
    <w:rsid w:val="008674DE"/>
    <w:rsid w:val="00867578"/>
    <w:rsid w:val="00870637"/>
    <w:rsid w:val="00872C73"/>
    <w:rsid w:val="0087329E"/>
    <w:rsid w:val="008744FC"/>
    <w:rsid w:val="00887A95"/>
    <w:rsid w:val="00892054"/>
    <w:rsid w:val="00893968"/>
    <w:rsid w:val="0089472F"/>
    <w:rsid w:val="008A22CA"/>
    <w:rsid w:val="008A28CD"/>
    <w:rsid w:val="008A4EE0"/>
    <w:rsid w:val="008A52B5"/>
    <w:rsid w:val="008A68C7"/>
    <w:rsid w:val="008A7028"/>
    <w:rsid w:val="008B10C9"/>
    <w:rsid w:val="008B1D1A"/>
    <w:rsid w:val="008B393C"/>
    <w:rsid w:val="008B61C6"/>
    <w:rsid w:val="008B7590"/>
    <w:rsid w:val="008C06A3"/>
    <w:rsid w:val="008C2116"/>
    <w:rsid w:val="008C3056"/>
    <w:rsid w:val="008D134C"/>
    <w:rsid w:val="008D463F"/>
    <w:rsid w:val="008D5694"/>
    <w:rsid w:val="008D6551"/>
    <w:rsid w:val="008E1C04"/>
    <w:rsid w:val="008E4118"/>
    <w:rsid w:val="008E5497"/>
    <w:rsid w:val="008E6731"/>
    <w:rsid w:val="008F266F"/>
    <w:rsid w:val="008F3E21"/>
    <w:rsid w:val="008F4791"/>
    <w:rsid w:val="008F628C"/>
    <w:rsid w:val="00905E19"/>
    <w:rsid w:val="00906CB6"/>
    <w:rsid w:val="00906D24"/>
    <w:rsid w:val="00907E37"/>
    <w:rsid w:val="00910E77"/>
    <w:rsid w:val="00912678"/>
    <w:rsid w:val="009134FD"/>
    <w:rsid w:val="00916703"/>
    <w:rsid w:val="009222C1"/>
    <w:rsid w:val="00923A5A"/>
    <w:rsid w:val="00924DC2"/>
    <w:rsid w:val="00925A42"/>
    <w:rsid w:val="00926E66"/>
    <w:rsid w:val="00927462"/>
    <w:rsid w:val="0093075D"/>
    <w:rsid w:val="00933F2F"/>
    <w:rsid w:val="00935487"/>
    <w:rsid w:val="00936712"/>
    <w:rsid w:val="009407D0"/>
    <w:rsid w:val="00940C44"/>
    <w:rsid w:val="0094179B"/>
    <w:rsid w:val="009465E8"/>
    <w:rsid w:val="00951BD0"/>
    <w:rsid w:val="00952CB5"/>
    <w:rsid w:val="00962322"/>
    <w:rsid w:val="00963687"/>
    <w:rsid w:val="00963C85"/>
    <w:rsid w:val="00970BCF"/>
    <w:rsid w:val="009718F5"/>
    <w:rsid w:val="00975854"/>
    <w:rsid w:val="0098181A"/>
    <w:rsid w:val="009839D0"/>
    <w:rsid w:val="00983AD5"/>
    <w:rsid w:val="009841EC"/>
    <w:rsid w:val="00987106"/>
    <w:rsid w:val="00990298"/>
    <w:rsid w:val="009963F2"/>
    <w:rsid w:val="009A1768"/>
    <w:rsid w:val="009A4225"/>
    <w:rsid w:val="009A6FE2"/>
    <w:rsid w:val="009B5CC1"/>
    <w:rsid w:val="009C328F"/>
    <w:rsid w:val="009D4D4F"/>
    <w:rsid w:val="009D549F"/>
    <w:rsid w:val="009D54BE"/>
    <w:rsid w:val="009D5E06"/>
    <w:rsid w:val="009D610A"/>
    <w:rsid w:val="009E37C0"/>
    <w:rsid w:val="009E5213"/>
    <w:rsid w:val="009E75D8"/>
    <w:rsid w:val="009F534D"/>
    <w:rsid w:val="00A01FC1"/>
    <w:rsid w:val="00A034B5"/>
    <w:rsid w:val="00A04F4B"/>
    <w:rsid w:val="00A07459"/>
    <w:rsid w:val="00A07BCA"/>
    <w:rsid w:val="00A14281"/>
    <w:rsid w:val="00A15380"/>
    <w:rsid w:val="00A17FAA"/>
    <w:rsid w:val="00A22C77"/>
    <w:rsid w:val="00A23761"/>
    <w:rsid w:val="00A24B54"/>
    <w:rsid w:val="00A30E25"/>
    <w:rsid w:val="00A375AB"/>
    <w:rsid w:val="00A454DC"/>
    <w:rsid w:val="00A454FB"/>
    <w:rsid w:val="00A4602F"/>
    <w:rsid w:val="00A46982"/>
    <w:rsid w:val="00A47E7B"/>
    <w:rsid w:val="00A60D63"/>
    <w:rsid w:val="00A62438"/>
    <w:rsid w:val="00A6498D"/>
    <w:rsid w:val="00A65E50"/>
    <w:rsid w:val="00A6653C"/>
    <w:rsid w:val="00A67A60"/>
    <w:rsid w:val="00A72207"/>
    <w:rsid w:val="00A76885"/>
    <w:rsid w:val="00A80A12"/>
    <w:rsid w:val="00A81419"/>
    <w:rsid w:val="00A81C3D"/>
    <w:rsid w:val="00A8265F"/>
    <w:rsid w:val="00A83DEE"/>
    <w:rsid w:val="00A840DA"/>
    <w:rsid w:val="00A847E7"/>
    <w:rsid w:val="00A850F3"/>
    <w:rsid w:val="00A854EA"/>
    <w:rsid w:val="00A86CA3"/>
    <w:rsid w:val="00A90A4B"/>
    <w:rsid w:val="00A90D85"/>
    <w:rsid w:val="00A93211"/>
    <w:rsid w:val="00AA0724"/>
    <w:rsid w:val="00AA58FC"/>
    <w:rsid w:val="00AA7DF3"/>
    <w:rsid w:val="00AB297D"/>
    <w:rsid w:val="00AB3728"/>
    <w:rsid w:val="00AB6223"/>
    <w:rsid w:val="00AB6813"/>
    <w:rsid w:val="00AB7838"/>
    <w:rsid w:val="00AC0106"/>
    <w:rsid w:val="00AC07B6"/>
    <w:rsid w:val="00AC0FB7"/>
    <w:rsid w:val="00AC1C44"/>
    <w:rsid w:val="00AC3EB2"/>
    <w:rsid w:val="00AC4C50"/>
    <w:rsid w:val="00AC59B8"/>
    <w:rsid w:val="00AD096B"/>
    <w:rsid w:val="00AD1E57"/>
    <w:rsid w:val="00AE1708"/>
    <w:rsid w:val="00AE4D00"/>
    <w:rsid w:val="00AE5F45"/>
    <w:rsid w:val="00AF0327"/>
    <w:rsid w:val="00AF0595"/>
    <w:rsid w:val="00AF155F"/>
    <w:rsid w:val="00AF1CDF"/>
    <w:rsid w:val="00AF2D49"/>
    <w:rsid w:val="00AF365D"/>
    <w:rsid w:val="00AF390B"/>
    <w:rsid w:val="00AF549C"/>
    <w:rsid w:val="00AF56A3"/>
    <w:rsid w:val="00AF570F"/>
    <w:rsid w:val="00AF6EEA"/>
    <w:rsid w:val="00AF72BE"/>
    <w:rsid w:val="00B00769"/>
    <w:rsid w:val="00B00E9D"/>
    <w:rsid w:val="00B073C7"/>
    <w:rsid w:val="00B106EB"/>
    <w:rsid w:val="00B11229"/>
    <w:rsid w:val="00B139C9"/>
    <w:rsid w:val="00B157BA"/>
    <w:rsid w:val="00B157C6"/>
    <w:rsid w:val="00B15E43"/>
    <w:rsid w:val="00B2750F"/>
    <w:rsid w:val="00B32513"/>
    <w:rsid w:val="00B4299C"/>
    <w:rsid w:val="00B4302D"/>
    <w:rsid w:val="00B44FA5"/>
    <w:rsid w:val="00B46118"/>
    <w:rsid w:val="00B46836"/>
    <w:rsid w:val="00B5127B"/>
    <w:rsid w:val="00B54A13"/>
    <w:rsid w:val="00B54D15"/>
    <w:rsid w:val="00B55EA4"/>
    <w:rsid w:val="00B56184"/>
    <w:rsid w:val="00B562A3"/>
    <w:rsid w:val="00B5703C"/>
    <w:rsid w:val="00B61FBD"/>
    <w:rsid w:val="00B705F9"/>
    <w:rsid w:val="00B7413E"/>
    <w:rsid w:val="00B762E9"/>
    <w:rsid w:val="00B77009"/>
    <w:rsid w:val="00B81C6C"/>
    <w:rsid w:val="00B822C1"/>
    <w:rsid w:val="00B90D43"/>
    <w:rsid w:val="00B975B6"/>
    <w:rsid w:val="00BA2A78"/>
    <w:rsid w:val="00BA2D34"/>
    <w:rsid w:val="00BA453B"/>
    <w:rsid w:val="00BB3BC8"/>
    <w:rsid w:val="00BB426B"/>
    <w:rsid w:val="00BB6FAD"/>
    <w:rsid w:val="00BB7AB4"/>
    <w:rsid w:val="00BC22CF"/>
    <w:rsid w:val="00BD405B"/>
    <w:rsid w:val="00BD4583"/>
    <w:rsid w:val="00BD6109"/>
    <w:rsid w:val="00BD64F9"/>
    <w:rsid w:val="00BE25B2"/>
    <w:rsid w:val="00BE3615"/>
    <w:rsid w:val="00BE52A9"/>
    <w:rsid w:val="00BF05B9"/>
    <w:rsid w:val="00BF30DC"/>
    <w:rsid w:val="00BF4A6C"/>
    <w:rsid w:val="00C03406"/>
    <w:rsid w:val="00C03664"/>
    <w:rsid w:val="00C0443B"/>
    <w:rsid w:val="00C06829"/>
    <w:rsid w:val="00C07B53"/>
    <w:rsid w:val="00C104B1"/>
    <w:rsid w:val="00C12291"/>
    <w:rsid w:val="00C12F63"/>
    <w:rsid w:val="00C14657"/>
    <w:rsid w:val="00C154FE"/>
    <w:rsid w:val="00C22D5B"/>
    <w:rsid w:val="00C23167"/>
    <w:rsid w:val="00C25C31"/>
    <w:rsid w:val="00C2629D"/>
    <w:rsid w:val="00C277DA"/>
    <w:rsid w:val="00C3007C"/>
    <w:rsid w:val="00C37D11"/>
    <w:rsid w:val="00C458B8"/>
    <w:rsid w:val="00C51C84"/>
    <w:rsid w:val="00C60530"/>
    <w:rsid w:val="00C63213"/>
    <w:rsid w:val="00C632A4"/>
    <w:rsid w:val="00C64595"/>
    <w:rsid w:val="00C70AEE"/>
    <w:rsid w:val="00C70D42"/>
    <w:rsid w:val="00C70E24"/>
    <w:rsid w:val="00C742C1"/>
    <w:rsid w:val="00C7455D"/>
    <w:rsid w:val="00C7671E"/>
    <w:rsid w:val="00C76F23"/>
    <w:rsid w:val="00C8266E"/>
    <w:rsid w:val="00C9011D"/>
    <w:rsid w:val="00C92E03"/>
    <w:rsid w:val="00C950D6"/>
    <w:rsid w:val="00CA5004"/>
    <w:rsid w:val="00CA7304"/>
    <w:rsid w:val="00CB1AC7"/>
    <w:rsid w:val="00CB3E6D"/>
    <w:rsid w:val="00CB4B91"/>
    <w:rsid w:val="00CB51BD"/>
    <w:rsid w:val="00CC19DF"/>
    <w:rsid w:val="00CC2B2B"/>
    <w:rsid w:val="00CC6BDF"/>
    <w:rsid w:val="00CD4B1D"/>
    <w:rsid w:val="00CE10FC"/>
    <w:rsid w:val="00CE3315"/>
    <w:rsid w:val="00CE4E89"/>
    <w:rsid w:val="00CF0048"/>
    <w:rsid w:val="00CF1AFE"/>
    <w:rsid w:val="00CF1D09"/>
    <w:rsid w:val="00CF3F50"/>
    <w:rsid w:val="00CF46AE"/>
    <w:rsid w:val="00D0010B"/>
    <w:rsid w:val="00D00B4E"/>
    <w:rsid w:val="00D03352"/>
    <w:rsid w:val="00D0648C"/>
    <w:rsid w:val="00D079DA"/>
    <w:rsid w:val="00D129C8"/>
    <w:rsid w:val="00D134A9"/>
    <w:rsid w:val="00D15497"/>
    <w:rsid w:val="00D16746"/>
    <w:rsid w:val="00D22503"/>
    <w:rsid w:val="00D229B4"/>
    <w:rsid w:val="00D2337A"/>
    <w:rsid w:val="00D3470E"/>
    <w:rsid w:val="00D36BF8"/>
    <w:rsid w:val="00D4042F"/>
    <w:rsid w:val="00D4384B"/>
    <w:rsid w:val="00D51B76"/>
    <w:rsid w:val="00D528E1"/>
    <w:rsid w:val="00D56FA3"/>
    <w:rsid w:val="00D57054"/>
    <w:rsid w:val="00D60570"/>
    <w:rsid w:val="00D60663"/>
    <w:rsid w:val="00D60B20"/>
    <w:rsid w:val="00D6249F"/>
    <w:rsid w:val="00D63E09"/>
    <w:rsid w:val="00D66492"/>
    <w:rsid w:val="00D70678"/>
    <w:rsid w:val="00D77E19"/>
    <w:rsid w:val="00D80E90"/>
    <w:rsid w:val="00D81F3A"/>
    <w:rsid w:val="00D83355"/>
    <w:rsid w:val="00D9016F"/>
    <w:rsid w:val="00D90CE0"/>
    <w:rsid w:val="00D91F58"/>
    <w:rsid w:val="00DA0833"/>
    <w:rsid w:val="00DA08F2"/>
    <w:rsid w:val="00DA609C"/>
    <w:rsid w:val="00DB2874"/>
    <w:rsid w:val="00DB4385"/>
    <w:rsid w:val="00DB4BDC"/>
    <w:rsid w:val="00DC0C3B"/>
    <w:rsid w:val="00DC3324"/>
    <w:rsid w:val="00DC7489"/>
    <w:rsid w:val="00DD29AA"/>
    <w:rsid w:val="00DD4307"/>
    <w:rsid w:val="00DE28C3"/>
    <w:rsid w:val="00DE2EC3"/>
    <w:rsid w:val="00DE3168"/>
    <w:rsid w:val="00DE3E63"/>
    <w:rsid w:val="00DF1135"/>
    <w:rsid w:val="00DF1CCF"/>
    <w:rsid w:val="00DF65CD"/>
    <w:rsid w:val="00DF7F77"/>
    <w:rsid w:val="00E012EA"/>
    <w:rsid w:val="00E04C6B"/>
    <w:rsid w:val="00E0629D"/>
    <w:rsid w:val="00E06857"/>
    <w:rsid w:val="00E10FA8"/>
    <w:rsid w:val="00E17D78"/>
    <w:rsid w:val="00E2063A"/>
    <w:rsid w:val="00E208D6"/>
    <w:rsid w:val="00E210A7"/>
    <w:rsid w:val="00E22EF2"/>
    <w:rsid w:val="00E35B10"/>
    <w:rsid w:val="00E36946"/>
    <w:rsid w:val="00E41355"/>
    <w:rsid w:val="00E46AB6"/>
    <w:rsid w:val="00E51E2D"/>
    <w:rsid w:val="00E54573"/>
    <w:rsid w:val="00E55344"/>
    <w:rsid w:val="00E627DA"/>
    <w:rsid w:val="00E6661D"/>
    <w:rsid w:val="00E6748A"/>
    <w:rsid w:val="00E71196"/>
    <w:rsid w:val="00E724B0"/>
    <w:rsid w:val="00E7286C"/>
    <w:rsid w:val="00E72CC7"/>
    <w:rsid w:val="00E7486C"/>
    <w:rsid w:val="00E81968"/>
    <w:rsid w:val="00E83076"/>
    <w:rsid w:val="00E8367F"/>
    <w:rsid w:val="00E84F5F"/>
    <w:rsid w:val="00E84F8F"/>
    <w:rsid w:val="00E858E9"/>
    <w:rsid w:val="00E91571"/>
    <w:rsid w:val="00E92CF1"/>
    <w:rsid w:val="00E93FCB"/>
    <w:rsid w:val="00EA5268"/>
    <w:rsid w:val="00EA5B75"/>
    <w:rsid w:val="00EA661B"/>
    <w:rsid w:val="00EB0FB5"/>
    <w:rsid w:val="00EB27E8"/>
    <w:rsid w:val="00EB2F14"/>
    <w:rsid w:val="00EB687D"/>
    <w:rsid w:val="00EC396E"/>
    <w:rsid w:val="00EC4DF2"/>
    <w:rsid w:val="00ED03AF"/>
    <w:rsid w:val="00EE4142"/>
    <w:rsid w:val="00EE51C5"/>
    <w:rsid w:val="00EE71CF"/>
    <w:rsid w:val="00EF180C"/>
    <w:rsid w:val="00EF3EB2"/>
    <w:rsid w:val="00EF56CB"/>
    <w:rsid w:val="00F000C6"/>
    <w:rsid w:val="00F015B6"/>
    <w:rsid w:val="00F029AF"/>
    <w:rsid w:val="00F031BE"/>
    <w:rsid w:val="00F04351"/>
    <w:rsid w:val="00F0438F"/>
    <w:rsid w:val="00F06F3C"/>
    <w:rsid w:val="00F0710F"/>
    <w:rsid w:val="00F15005"/>
    <w:rsid w:val="00F15713"/>
    <w:rsid w:val="00F15DBF"/>
    <w:rsid w:val="00F21429"/>
    <w:rsid w:val="00F2234C"/>
    <w:rsid w:val="00F256EF"/>
    <w:rsid w:val="00F267B5"/>
    <w:rsid w:val="00F26EE8"/>
    <w:rsid w:val="00F27781"/>
    <w:rsid w:val="00F27A94"/>
    <w:rsid w:val="00F33364"/>
    <w:rsid w:val="00F348A1"/>
    <w:rsid w:val="00F351D0"/>
    <w:rsid w:val="00F4205D"/>
    <w:rsid w:val="00F430D2"/>
    <w:rsid w:val="00F4377F"/>
    <w:rsid w:val="00F44B35"/>
    <w:rsid w:val="00F44CFC"/>
    <w:rsid w:val="00F45A91"/>
    <w:rsid w:val="00F45AB1"/>
    <w:rsid w:val="00F50255"/>
    <w:rsid w:val="00F50C27"/>
    <w:rsid w:val="00F50EC0"/>
    <w:rsid w:val="00F51F84"/>
    <w:rsid w:val="00F52356"/>
    <w:rsid w:val="00F556EB"/>
    <w:rsid w:val="00F55AED"/>
    <w:rsid w:val="00F5764A"/>
    <w:rsid w:val="00F57B40"/>
    <w:rsid w:val="00F61779"/>
    <w:rsid w:val="00F6697B"/>
    <w:rsid w:val="00F7026E"/>
    <w:rsid w:val="00F7048B"/>
    <w:rsid w:val="00F72F20"/>
    <w:rsid w:val="00F73C8C"/>
    <w:rsid w:val="00F7406C"/>
    <w:rsid w:val="00F77861"/>
    <w:rsid w:val="00F8030B"/>
    <w:rsid w:val="00F8308E"/>
    <w:rsid w:val="00F84366"/>
    <w:rsid w:val="00F85A5A"/>
    <w:rsid w:val="00F91E15"/>
    <w:rsid w:val="00F924CC"/>
    <w:rsid w:val="00F97E9F"/>
    <w:rsid w:val="00FA0561"/>
    <w:rsid w:val="00FA286C"/>
    <w:rsid w:val="00FA2E4C"/>
    <w:rsid w:val="00FA549E"/>
    <w:rsid w:val="00FA5C50"/>
    <w:rsid w:val="00FA76CA"/>
    <w:rsid w:val="00FB2256"/>
    <w:rsid w:val="00FB5D32"/>
    <w:rsid w:val="00FB66C4"/>
    <w:rsid w:val="00FC21D6"/>
    <w:rsid w:val="00FD0A82"/>
    <w:rsid w:val="00FD1421"/>
    <w:rsid w:val="00FD169C"/>
    <w:rsid w:val="00FD3A60"/>
    <w:rsid w:val="00FD3B32"/>
    <w:rsid w:val="00FD4568"/>
    <w:rsid w:val="00FD59D4"/>
    <w:rsid w:val="00FE4392"/>
    <w:rsid w:val="00FE5CFF"/>
    <w:rsid w:val="00FE71B8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AE95C"/>
  <w15:docId w15:val="{B26FD350-0C7B-41B5-B4C8-232004D2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B0FB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F3EA8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pPr>
      <w:ind w:left="450" w:hanging="450"/>
    </w:pPr>
    <w:rPr>
      <w:rFonts w:ascii="Arial" w:hAnsi="Arial" w:cs="Arial"/>
    </w:rPr>
  </w:style>
  <w:style w:type="paragraph" w:customStyle="1" w:styleId="ChecklistHeader">
    <w:name w:val="Checklist Header"/>
    <w:basedOn w:val="Normal"/>
    <w:pPr>
      <w:jc w:val="center"/>
    </w:pPr>
    <w:rPr>
      <w:b/>
      <w:i/>
      <w:sz w:val="28"/>
      <w:szCs w:val="28"/>
    </w:rPr>
  </w:style>
  <w:style w:type="paragraph" w:customStyle="1" w:styleId="StyleArial14ptItalicRight025">
    <w:name w:val="Style Arial 14 pt Italic Right:  0.25&quot;"/>
    <w:basedOn w:val="Normal"/>
    <w:pPr>
      <w:spacing w:after="60"/>
      <w:ind w:right="360"/>
    </w:pPr>
    <w:rPr>
      <w:rFonts w:ascii="Arial" w:hAnsi="Arial"/>
      <w:b/>
      <w:i/>
      <w:iCs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ListNumber2"/>
    <w:rPr>
      <w:rFonts w:ascii="Arial" w:hAnsi="Arial" w:cs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Number2">
    <w:name w:val="List Number 2"/>
    <w:basedOn w:val="Normal"/>
    <w:pPr>
      <w:numPr>
        <w:numId w:val="1"/>
      </w:numPr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PageNumber">
    <w:name w:val="page number"/>
    <w:basedOn w:val="DefaultParagraphFont"/>
    <w:rsid w:val="000A469E"/>
  </w:style>
  <w:style w:type="character" w:styleId="Strong">
    <w:name w:val="Strong"/>
    <w:qFormat/>
    <w:rsid w:val="00A62438"/>
    <w:rPr>
      <w:b/>
      <w:bCs/>
    </w:rPr>
  </w:style>
  <w:style w:type="table" w:styleId="TableGrid">
    <w:name w:val="Table Grid"/>
    <w:basedOn w:val="TableNormal"/>
    <w:rsid w:val="002D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6273"/>
    <w:rPr>
      <w:color w:val="0000FF"/>
      <w:u w:val="single"/>
    </w:rPr>
  </w:style>
  <w:style w:type="character" w:styleId="FollowedHyperlink">
    <w:name w:val="FollowedHyperlink"/>
    <w:rsid w:val="003B6273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C0106"/>
    <w:rPr>
      <w:sz w:val="24"/>
      <w:szCs w:val="24"/>
    </w:rPr>
  </w:style>
  <w:style w:type="paragraph" w:customStyle="1" w:styleId="Default">
    <w:name w:val="Default"/>
    <w:rsid w:val="00165A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20BFC"/>
  </w:style>
  <w:style w:type="paragraph" w:styleId="ListParagraph">
    <w:name w:val="List Paragraph"/>
    <w:basedOn w:val="Normal"/>
    <w:uiPriority w:val="34"/>
    <w:qFormat/>
    <w:rsid w:val="000F4213"/>
    <w:pPr>
      <w:spacing w:line="280" w:lineRule="exact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0B24BF"/>
    <w:rPr>
      <w:rFonts w:ascii="Calibri" w:hAnsi="Calibri"/>
      <w:sz w:val="22"/>
      <w:szCs w:val="22"/>
      <w:lang w:val="en-US" w:eastAsia="en-US"/>
    </w:rPr>
  </w:style>
  <w:style w:type="paragraph" w:customStyle="1" w:styleId="StyleArial14ptItalicRight02512pt">
    <w:name w:val="Style Arial 14 pt Italic Right:  0.25&quot; + 12 pt"/>
    <w:aliases w:val="Not Bold,Not Italic"/>
    <w:basedOn w:val="StyleArial14ptItalicRight025"/>
    <w:rsid w:val="00482EED"/>
    <w:pPr>
      <w:outlineLvl w:val="0"/>
    </w:pPr>
    <w:rPr>
      <w:rFonts w:cs="Arial"/>
      <w:b w:val="0"/>
      <w:i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xton\Desktop\Courses_E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Ready for Testing</_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E292CC5E32B42A5EF404F8D3CA860" ma:contentTypeVersion="3" ma:contentTypeDescription="Create a new document." ma:contentTypeScope="" ma:versionID="17bb8e63d3b95f9f4672348796e2d465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e72b720647d9cbdca8da495c0e15154d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" ma:displayName="Status" ma:default="Not Started" ma:format="Dropdown" ma:internalName="_Status">
      <xsd:simpleType>
        <xsd:restriction base="dms:Choice">
          <xsd:enumeration value="Not Started"/>
          <xsd:enumeration value="Course Outline in progress"/>
          <xsd:enumeration value="Course Outline Approved"/>
          <xsd:enumeration value="Lesson Outline in progress"/>
          <xsd:enumeration value="Ready for Writing"/>
          <xsd:enumeration value="Writing in progress"/>
          <xsd:enumeration value="Writing Complete"/>
          <xsd:enumeration value="Ready for SME Review"/>
          <xsd:enumeration value="SME Review Done"/>
          <xsd:enumeration value="SME Review Fixes"/>
          <xsd:enumeration value="SME Compliance"/>
          <xsd:enumeration value="SME Compliance Done"/>
          <xsd:enumeration value="Ready for ID Review"/>
          <xsd:enumeration value="ID Review Done"/>
          <xsd:enumeration value="ID Review Fixes"/>
          <xsd:enumeration value="ID Compliance"/>
          <xsd:enumeration value="ID Compliance Done"/>
          <xsd:enumeration value="Ready for Edit"/>
          <xsd:enumeration value="Editing Done"/>
          <xsd:enumeration value="Edit Fixes"/>
          <xsd:enumeration value="Ready for External Edit"/>
          <xsd:enumeration value="External Edit Done"/>
          <xsd:enumeration value="External Edit Fixes"/>
          <xsd:enumeration value="Ready for Production"/>
          <xsd:enumeration value="Audioscript in progress"/>
          <xsd:enumeration value="Ready for Audio"/>
          <xsd:enumeration value="Porting"/>
          <xsd:enumeration value="Ready for Testing"/>
          <xsd:enumeration value="First Test Pass Done"/>
          <xsd:enumeration value="First Test Pass Fixes"/>
          <xsd:enumeration value="Ready for Regression Testing"/>
          <xsd:enumeration value="Regression Done"/>
          <xsd:enumeration value="Regression Fixes Completed"/>
          <xsd:enumeration value="Testing Sign-off"/>
          <xsd:enumeration value="Ready for Deployment"/>
          <xsd:enumeration value="Uploaded on TF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7002B34-24DA-45DA-A70A-EE7CB5B7572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DE73418-9E9D-4031-A06D-ADBA4562FF7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740C3CCA-8EAC-4DB8-ADDB-5FA7FEA1D4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A3AF42-8796-4579-9B12-60216DBE0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Courses_EOS.dot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Plato Learning, Inc.</Company>
  <LinksUpToDate>false</LinksUpToDate>
  <CharactersWithSpaces>1763</CharactersWithSpaces>
  <SharedDoc>false</SharedDoc>
  <HLinks>
    <vt:vector size="12" baseType="variant">
      <vt:variant>
        <vt:i4>3735654</vt:i4>
      </vt:variant>
      <vt:variant>
        <vt:i4>3</vt:i4>
      </vt:variant>
      <vt:variant>
        <vt:i4>0</vt:i4>
      </vt:variant>
      <vt:variant>
        <vt:i4>5</vt:i4>
      </vt:variant>
      <vt:variant>
        <vt:lpwstr>http://redirect.platoweb.com/353283</vt:lpwstr>
      </vt:variant>
      <vt:variant>
        <vt:lpwstr/>
      </vt:variant>
      <vt:variant>
        <vt:i4>3539047</vt:i4>
      </vt:variant>
      <vt:variant>
        <vt:i4>0</vt:i4>
      </vt:variant>
      <vt:variant>
        <vt:i4>0</vt:i4>
      </vt:variant>
      <vt:variant>
        <vt:i4>5</vt:i4>
      </vt:variant>
      <vt:variant>
        <vt:lpwstr>http://redirect.platoweb.com/353379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Sexton</dc:creator>
  <cp:keywords/>
  <cp:lastModifiedBy>Mangesh Durkar</cp:lastModifiedBy>
  <cp:revision>4</cp:revision>
  <cp:lastPrinted>2011-01-27T08:20:00Z</cp:lastPrinted>
  <dcterms:created xsi:type="dcterms:W3CDTF">2015-11-02T05:50:00Z</dcterms:created>
  <dcterms:modified xsi:type="dcterms:W3CDTF">2017-09-11T11:46:00Z</dcterms:modified>
  <cp:contentStatus>Testing Sign-off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0">
    <vt:lpwstr>Kristina</vt:lpwstr>
  </property>
  <property fmtid="{D5CDD505-2E9C-101B-9397-08002B2CF9AE}" pid="3" name="Status">
    <vt:lpwstr>Draft</vt:lpwstr>
  </property>
  <property fmtid="{D5CDD505-2E9C-101B-9397-08002B2CF9AE}" pid="4" name="NOTES0">
    <vt:lpwstr/>
  </property>
  <property fmtid="{D5CDD505-2E9C-101B-9397-08002B2CF9AE}" pid="5" name="Due to Rudi">
    <vt:lpwstr/>
  </property>
  <property fmtid="{D5CDD505-2E9C-101B-9397-08002B2CF9AE}" pid="6" name="Team">
    <vt:lpwstr>PDC</vt:lpwstr>
  </property>
  <property fmtid="{D5CDD505-2E9C-101B-9397-08002B2CF9AE}" pid="7" name="Order">
    <vt:lpwstr>106200.000000000</vt:lpwstr>
  </property>
  <property fmtid="{D5CDD505-2E9C-101B-9397-08002B2CF9AE}" pid="8" name="Review Status">
    <vt:lpwstr/>
  </property>
  <property fmtid="{D5CDD505-2E9C-101B-9397-08002B2CF9AE}" pid="9" name="_dlc_DocId">
    <vt:lpwstr>TQSZPFVMH63K-118-7</vt:lpwstr>
  </property>
  <property fmtid="{D5CDD505-2E9C-101B-9397-08002B2CF9AE}" pid="10" name="_dlc_DocIdItemGuid">
    <vt:lpwstr>b30e71b7-3631-472b-8534-12a2e54a237d</vt:lpwstr>
  </property>
  <property fmtid="{D5CDD505-2E9C-101B-9397-08002B2CF9AE}" pid="11" name="_dlc_DocIdUrl">
    <vt:lpwstr>https://team.edmentum.com/depts/Curriculum/2011CoursesDev/_layouts/15/DocIdRedir.aspx?ID=TQSZPFVMH63K-118-7, TQSZPFVMH63K-118-7</vt:lpwstr>
  </property>
  <property fmtid="{D5CDD505-2E9C-101B-9397-08002B2CF9AE}" pid="12" name="ContentType">
    <vt:lpwstr>Document</vt:lpwstr>
  </property>
  <property fmtid="{D5CDD505-2E9C-101B-9397-08002B2CF9AE}" pid="13" name="ContentTypeId">
    <vt:lpwstr>0x0101006E6E292CC5E32B42A5EF404F8D3CA860</vt:lpwstr>
  </property>
</Properties>
</file>